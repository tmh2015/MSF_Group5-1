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Table Q1 Page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Q1. Overall, how would you rate your community as a place to live? Would you say it is excellent, good, only fair or poor?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2386     1147     1239     1747      181      256      469      730      614      521      139      655      755      831      513      374      335      796      615     1733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38%      38%      43%      25%      27%      36%      35%      38%      47%      22%      35%      38%      48%      27%      35%      42%      49%      34%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w:t>
      </w:r>
      <w:bookmarkStart w:id="0" w:name="_GoBack"/>
      <w:bookmarkEnd w:id="0"/>
      <w:r w:rsidRPr="00A501A8">
        <w:rPr>
          <w:rFonts w:ascii="Letter Gothic" w:hAnsi="Letter Gothic" w:cs="Courier New"/>
          <w:b/>
          <w:sz w:val="12"/>
          <w:szCs w:val="12"/>
        </w:rPr>
        <w:t xml:space="preserve">                                          GHI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2680     1308     1372     1660      324      471      568      898      730      447      301      810      852      693      826      498      349      629      790     1870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43%      43%      43%      41%      45%      51%      43%      43%      45%      40%      48%      43%      43%      40%      44%      46%      44%      39%      44%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918      455      463      490      181      161      233      355      199      119      161      299      277      179      418      155       93      166      292      626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14%      12%      25%      17%      18%      17%      12%      11%      26%      16%      14%      10%      22%      14%      12%      10%      16%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230       99      131      122       31       39       40       93       75       17       18       94       72       39      114       39       22       27       98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4%       3%       4%       4%       3%       4%       5%       1%       3%       5%       4%       2%       6%       4%       3%       2%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41       28       12       21       10        -        6        5       17       12        4       21       11        3       12        7        1        3        -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       1%       1%       1%       1%       1%       *%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11        3        9        7        -        4        -        9        -        3        4        3        5        -        4        -        -        -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5066     2455     2611     3407      506      727     1037     1628     1344      968      440     1465     1607     1523     1339      872      684     1425     1406     3603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81%      81%      81%      84%      69%      78%      79%      78%      82%      87%      70%      78%      81%      87%      71%      81%      85%      88%      78%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1148      554      594      613      212      200      273      448      274      136      179      393      349      218      533      195      115      193      390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18%      15%      29%      22%      21%      21%      17%      12%      29%      21%      18%      12%      28%      18%      14%      12%      22%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Q3 Page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Q3. Overall, how would you rate the economy in your community today?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511      228      283      354       41       68      124      168      109      101       50      130      124      204       78       76       64      200      135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9%       9%       6%       7%       9%       8%       7%       9%       8%       7%       6%      12%       4%       7%       8%      12%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2826     1447     1380     1937      287      338      598      917      698      567      205      774      905      932      698      467      398      863      741     2040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48%      43%      48%      39%      36%      45%      44%      43%      51%      33%      41%      46%      53%      37%      44%      50%      53%      41%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2031      957     1074     1224      252      384      426      690      550      326      267      623      672      450      700      403      270      435      650     1369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31%      33%      30%      35%      41%      32%      33%      34%      29%      43%      33%      34%      26%      37%      37%      34%      27%      36%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790      370      419      477      122      127      151      289      244       98      100      306      244      132      382      112       62      112      259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13%      12%      17%      14%      11%      14%      15%       9%      16%      16%      12%       8%      20%      10%       8%       7%      14%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105       38       67       54       25       15       17       25       34       27        5       48       26       26       30       16        4       10       15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1%       3%       2%       1%       1%       2%       2%       1%       3%       1%       1%       2%       1%       1%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2        1        -        -        -        -        2        -        -        1        2        -        -        1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3338     1675     1663     2292      327      406      721     1085      807      667      255      904     1028     1135      776      544      462     1063      875     2416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55%      52%      57%      45%      44%      55%      52%      49%      60%      41%      48%      52%      65%      41%      51%      58%      66%      49%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                          K      KLM                 O        O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2821     1327     1494     1701      374      510      577      979      794      423      367      929      916      581     1082      515      332      548      909     1899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46%      42%      51%      55%      44%      47%      49%      38%      59%      49%      46%      33%      57%      48%      42%      34%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EMINUSE Page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EMINUSE. Do you use the internet or email,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5164     2482     2682     3421      570      667     1227     1929     1244      676      329     1361     1764     1676     1320      916      731     1540     1605     3522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82%      83%      85%      78%      72%      93%      92%      76%      60%      52%      72%      89%      96%      70%      85%      91%      95%      89%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IJ       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1099      558      541      624      158      264       89      160      391      440      298      520      205       68      565      158       69       81      194      883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17%      15%      22%      28%       7%       8%      24%      39%      48%      28%      10%       4%      30%      15%       9%       5%      11%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LMN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3        -        -        -        -        -        3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INTMOB Page 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INTMOB. Do you access the internet on a cell phone, tablet or other mobile handheld device,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4783     2324     2459     2975      569      747     1235     1953     1091      437      397     1245     1621     1489     1285      803      675     1466     1635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76%      76%      74%      78%      80%      94%      93%      67%      39%      63%      66%      82%      85%      68%      75%      84%      90%      91%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1480      716      763     1070      159      184       81      137      544      678      230      636      348      255      600      272      125      155      164     1291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24%      26%      22%      20%       6%       7%      33%      61%      37%      34%      18%      15%      32%      25%      16%      10%       9%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3        -        -        -        -        -        3        -        -        3        -        3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IUSERNW Page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EMINUSE/INTMOB: Summary table of internet users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Use internet or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87%      87%      87%      87%      84%      84%      97%      97%      80%      65%      68%      77%      93%      97%      78%      87%      94%      97%      95%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4520     2174     2346     2886      530      634     1187     1854     1022      391      299     1161     1559     1471     1133      781      654     1428     1528     2960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72%      72%      73%      71%      73%      68%      90%      89%      63%      35%      48%      62%      79%      84%      60%      73%      82%      88%      85%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and                                                                   IJ       IJ        J                          K       KL      KLM                 O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644      308      336      535       40       32       40       75      222      285       30      200      205      205      187      135       77      112       78      563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10%      10%      10%      13%       6%       3%       3%       4%      14%      25%       5%      11%      10%      12%      10%      13%      10%       7%       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only                                        EF                                           GH      GHI                 K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263      150      113       89       39      113       47       98       68       46       98       84       62       17      151       22       21       38      108      153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only                   4%       5%       4%       2%       5%      12%       4%       5%       4%       4%      16%       4%       3%       1%       8%       2%       3%       2%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Do not use            839      408      431      538      119      151       41       62      323      397      200      436      146       50      417      136       48       43       86      732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or email         13%      13%      13%      13%      16%      16%       3%       3%      20%      35%      32%      23%       7%       3%      22%      13%       6%       3%       5%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Almost constantly        1330      652      677      771      170      180      479      589      194       62       68      285      461      509      310      218      205      448      474      845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25%      24%      22%      28%      23%      38%      29%      15%       9%      16%      20%      25%      30%      21%      23%      27%      28%      28%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day      2643     1296     1347     1828      262      326      662     1046      620      272      127      696      892      915      552      472      358      928      916     1714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49%      48%      52%      43%      42%      52%      52%      47%      38%      30%      48%      49%      54%      38%      50%      48%      59%      53%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About once a day          624      282      342      445       55       92       62      184      206      153       89      172      230      132      213      109       84      103      143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12%      13%       9%      12%       5%       9%      16%      21%      21%      12%      13%       8%      14%      12%      11%       6%       8%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380      195      185      226       52       75       33       70      146      118       41      136      120       77      145       70       65       67       53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week                       7%       7%       7%       6%       9%      10%       3%       3%      11%      16%      10%       9%       7%       5%      10%       7%       9%       4%       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often                417      192      225      221       69       95       39      127      146       96       91      147      115       56      228       68       40       33      117      294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6%      11%      12%       3%       6%      11%      13%      21%      10%       6%       3%      16%       7%       5%       2%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      LMN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1        3        3        1        -        -        -        -        4        -        2        1        1        2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13       16       16        -       11        -       11        -       16       11        7        7        3       21        2        -        -       11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2%       3%       *%       *%       *%       1%       *%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Daily                4597     2230     2366     3044      487      598     1203     1819     1020      486      284     1153     1583     1556     1075      799      647     1478     1533     3035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80%      77%      94%      90%      78%      67%      67%      80%      87%      92%      73%      85%      86%      94%      89%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daily       796      387      410      447      121      170       72      198      292      215      132      283      235      134      374      137      104      100      169      619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20%      22%       6%      10%      22%      30%      31%      20%      13%       8%      25%      15%      14%       6%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       GH      GHI      LMN       MN        N               PQR        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HOME4NW Page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HOME4NW. Do you currently subscribe to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86%      88%      75%      76%      84%      83%      84%      87%      65%      77%      86%      93%      71%      81%      88%      94%      83%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No                        853      470      383      437      152      186      201      341      214       93      151      327      246      123      422      175       92       87      284      561</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16%      18%      14%      12%      25%      24%      16%      17%      16%      13%      35%      23%      13%       7%      29%      19%      12%       6%      17%      15%</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C                          D        D                                          LMN       MN        N               PQR        R        R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        -        4        2        -        2        -        -        2        2        -        -        -        -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2%       4%       9%       2%       3%       3%       5%      14%       4%       2%       2%       7%       3%       4%       1%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LMN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4146     1996     2150     2847      405      468      981     1562     1000      523      173     1016     1451     1484      866      688      616     1436     1291     2830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92%      89%      93%      89%      80%      92%      93%      91%      83%      63%      91%      92%      94%      83%      90%      93%      96%      90%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182       83       99       96       22       63       22       68       42       44       45       41       45       47       75       28       30       16       62      116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4%       4%       4%       3%       5%      11%       2%       4%       4%       7%      16%       4%       3%       3%       7%       4%       5%       1%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4180     2019     2161     2869      410      476      986     1572     1006      534      180     1016     1457     1502      870      690      619     1444     1301     2851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91%      93%      90%      93%      90%      81%      92%      93%      92%      85%      65%      91%      92%      96%      83%      90%      94%      97%      91%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F                 J        J        J                          K        K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BBHOME2 Page 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INITIALLY SAY THEY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DIAL-UP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SERVICE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       19       29       28        4       15        5       14       14       13        7       10       14       16       19        7       11        5       14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dial-up              112       46       65       52       17       40       16       40       25       27       29       39       28       16       50       24       22        4       31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75%      77%      74%      71%     100%      73%      89%      69%      68%      84%      78%      95%      72%      56%      71%      93%      82%      47%      59%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higher speed           27       13       14       12        -       15        2       18        8        -        8        2        3       11       16        2        3        4       18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                18%      23%      16%      17%               27%      11%      31%      21%               22%       5%       9%      39%      22%       7%      13%      53%      35%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        9        9        -        -        -        -        4        5        -        -        8        2        5        -        2        -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10%      13%                                          11%      16%                        20%       5%       7%                6%                5%       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121       46       75       61       17       40       16       40       29       32       29       39       36       17       55       24       23        4       33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2%       4%       7%       1%       2%       3%       5%      11%       3%       2%       1%       5%       3%       3%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4173     2009     2164     2859      405      484      983     1580     1008      523      182     1018     1454     1495      882      690      619     1440     1309     2839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93%      90%      93%      89%      82%      92%      94%      92%      83%      66%      91%      92%      95%      84%      90%      94%      97%      92%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155       70       85       83       22       48       20       50       35       44       36       39       42       36       59       26       27       12       44      107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3%       3%       4%       3%       5%       8%       2%       3%       3%       7%      13%       3%       3%       2%       6%       3%       4%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GHI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92%      94%      90%      94%      90%      83%      92%      94%      92%      85%      68%      91%      93%      96%      84%      91%      94%      97%      92%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J        J        J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BBHMSUM1 Page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92%      94%      90%      94%      90%      83%      92%      94%      92%      85%      68%      91%      93%      96%      84%      91%      94%      97%      92%      92%</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rPr>
        <w:t xml:space="preserve">                                     </w:t>
      </w:r>
      <w:r w:rsidRPr="00A501A8">
        <w:rPr>
          <w:rFonts w:ascii="Letter Gothic" w:hAnsi="Letter Gothic" w:cs="Courier New"/>
          <w:b/>
          <w:sz w:val="12"/>
          <w:szCs w:val="12"/>
          <w:lang w:val="es-US"/>
        </w:rPr>
        <w:t xml:space="preserve">C                 F                          J        J        J                          K        K      KLM                 O        O       OP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363      127      236      193       48       98       83       97       83       94       87       98      118       58      163       71       37       41      107      252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8%       6%      10%       6%      10%      17%       8%       6%       8%      15%      32%       9%       7%       4%      16%       9%       6%       3%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GHI      LMN        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BBHMSUM2 Page 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67%      67%      67%      71%      56%      53%      75%      76%      62%      48%      30%      54%      74%      87%      47%      64%      78%      89%      73%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IJ       IJ        J                          K       KL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33%      33%      33%      29%      44%      47%      25%      24%      38%      52%      70%      46%      26%      13%      53%      36%      22%      11%      27%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GHI      LMN       MN        N               PQR       QR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BBHOME3A Page 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Keeping up with news and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36%      38%      34%      31%      44%      49%      44%      42%      32%      22%      45%      33%      33%      39%      39%      36%      35%      37%      39%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1687      852      835     1185      166      212      432      506      456      278      164      534      533      441      537      284      194      450      465     1221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27%      28%      26%      29%      23%      23%      33%      24%      28%      25%      26%      28%      27%      25%      28%      26%      24%      28%      26%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2158      957     1201     1501      233      239      302      657      603      528      141      693      720      585      551      388      310      542      596     1537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34%      31%      37%      37%      32%      26%      23%      31%      37%      47%      22%      37%      36%      34%      29%      36%      39%      33%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145       79       67      102        7       22        7       36       41       58       31       32       52       29       47       20       10       30       31      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2%       3%       1%       2%       1%       2%       3%       5%       5%       2%       3%       2%       2%       2%       1%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28       10       17       16        5        4        -        4       14        7        7        -       13        7       16        -        5        4        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       1%       1%       1%                1%       *%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66%      60%      60%      66%      72%      77%      67%      60%      47%      71%      61%      60%      64%      67%      62%      59%      64%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BBHOME3B Page 17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Finding out about job opportunities or gaining new career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1161      578      583      754      114      180      288      320      284      249      114      392      359      290      377      181      142      291      285      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19%      19%      18%      19%      16%      19%      22%      15%      17%      22%      18%      21%      18%      17%      20%      17%      18%      18%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1546      791      755      983      190      213      248      483      445      333      135      454      522      418      404      275      191      436      456     1078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26%      23%      24%      26%      23%      19%      23%      27%      30%      21%      24%      26%      24%      21%      26%      24%      27%      25%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272      132      141      214       13       22        5       38       77      135       20      112       66       68       71       60       40       33       38      228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2%       2%       *%       2%       5%      12%       3%       6%       3%       4%       4%       6%       5%       2%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52       30       22       33        2       14        8       10       17       13       25        9       11        5       25        4        -       10        9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2%       1%       *%       1%       1%       4%       *%       1%       *%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BBHOME3C Page 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Learning about or accessing government services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1441      717      724      994      130      207      366      436      385      236      151      482      400      399      497      252      153      375      405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22%      25%      18%      22%      28%      21%      24%      21%      24%      26%      20%      23%      26%      23%      19%      23%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1558      734      824     1085      145      209      219      492      426      372      117      464      523      449      385      283      214      425      474     1075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24%      26%      27%      20%      22%      17%      24%      26%      33%      19%      25%      26%      26%      20%      26%      27%      26%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356      166      189      220       34       46       29       80      110      129       68       95       96       91      108       41       55       57       80      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6%       5%       5%       5%       2%       4%       7%      12%      11%       5%       5%       5%       6%       4%       7%       4%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38       23       15       26        2        8        4        -       22       12       12        -       15        9       21        -        3        8        -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                1%       1%       2%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BBHOME3D Page 19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Getting health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1451      717      734      919      139      217      370      452      360      245      146      441      457      396      479      207      181      399      425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23%      23%      19%      23%      28%      22%      22%      22%      23%      23%      23%      23%      25%      19%      23%      25%      24%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1860      868      992     1329      178      200      271      585      529      438      113      591      622      524      469      338      260      503      510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30%      29%      31%      33%      24%      22%      21%      28%      32%      39%      18%      31%      32%      30%      25%      31%      32%      31%      28%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214      102      112      158       28       12       17       45       52       90       27       63       63       52       65       35       25       31       46      163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4%       4%       1%       1%       2%       3%       8%       4%       3%       3%       3%       3%       3%       3%       2%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15       19       26        -        -        -        6       22        7       10        6       15        3        8        2        6       13        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2%       *%       1%       *%       *%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BBHOME3E Page 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Learning new things that might improve or enrich their lives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1640      788      852     1144      170      170      371      492      473      286      123      527      540      439      538      234      211      473      417     1215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26%      26%      28%      23%      18%      28%      24%      29%      26%      20%      28%      27%      25%      29%      22%      26%      29%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1600      717      883     1122      167      177      302      445      429      378      127      496      507      458      389      294      219      424      438     1152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24%      27%      28%      23%      19%      23%      21%      26%      34%      20%      26%      26%      26%      21%      27%      27%      26%      24%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222      114      107      129       21       42        7       56       55       91       29       85       63       40       61       46       25       30       55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3%       5%       1%       3%       3%       8%       5%       5%       3%       2%       3%       4%       3%       2%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29       26       41        2        -        5        5       23       21       13        4       23       12       14        9        -       15       14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2%       2%       *%       1%       1%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BBHM3SUM1 Page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BBHOME3SUM1.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MAJOR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D       IJ       IJ        J                LM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36%      38%      34%      31%      44%      49%      44%      42%      32%      22%      45%      33%      33%      39%      39%      36%      35%      37%      39%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information (a)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BBHM3SUM2 Page 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BBHOME3SUM2. Thinking about all of the different information sources available to people... Do you think people who do NOT have high speed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IJ       IJ        J                                                     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HIJ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63%      66%      60%      60%      66%      72%      77%      67%      60%      47%      71%      61%      60%      64%      67%      62%      59%      64%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information (a)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DEVICE1A Page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DEVICE1A. Next, do you have a cell 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92%      94%      90%      91%      92%      93%      98%      96%      93%      76%      86%      89%      94%      95%      87%      90%      96%      98%      95%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491      187      305      357       56       66       32       78      109      267       86      209      117       79      248      103       30       35       88      386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6%       9%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4        -        -        -        -        -        2        -        2        -        -        2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SMART1 Page 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74%      72%      72%      74%      69%      88%      86%      63%      40%      48%      63%      80%      85%      60%      77%      79%      89%      85%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                1152      530      622      829      104      157      105      175      421      427      162      463      304      215      423      184      138      148      184      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20%      19%      21%      22%      16%      18%       8%       9%      28%      50%      30%      28%      16%      13%      26%      19%      18%       9%      11%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MN       MN                         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sure/Don't know       377      194      183      188       70      107       46       93      150       80      121      157       68       29      231       40       27       23       67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5%      10%      12%       4%       5%      10%       9%      22%       9%       4%       2%      14%       4%       4%       1%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      LMN       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2        -        4        -        4        -        2        -        4        -        2        4        2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SMARTPHONE Page 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Summary table: Have a smartphone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70%      66%      66%      68%      64%      86%      83%      58%      30%      41%      56%      75%      81%      52%      69%      76%      87%      81%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not a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24%      24%      25%      25%      24%      29%      11%      13%      35%      45%      45%      33%      19%      14%      35%      21%      21%      11%      14%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cell/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Undesignated cell          8%       6%      10%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576      270      306      421       56       77       40       64      197      260       75      196      145      155      212       95       70       73       67      505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expensive             490      204      286      286       63      112       85      131      188       75      124      193      115       55      301       40       35       33      130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(general)                 32%      28%      35%      28%      36%      42%      56%      48%      33%      15%      44%      31%      31%      23%      46%      18%      21%      19%      52%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need one            392      206      186      305       28       49       16       46      110      207       47      169       91       81      108       87       56       40       33      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18%      11%      17%      19%      41%      17%      27%      24%      33%      16%      38%      34%      23%      13%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Just not interested       163       67       96      124       19       19        8       23       74       58       22       72       42       27       52       38       12       34       23      138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Just don’t want         11%       9%      12%      12%      11%       7%       6%       8%      13%      11%       8%      12%      11%      11%       8%      17%       8%      20%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one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complicated /         133       65       68       74       20       28        5       24       42       63       10       75       27       21       41       10       18       27       26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how to          9%       9%       8%       7%      12%      10%       3%       9%       7%      12%       4%      12%       7%       8%       6%       4%      11%      16%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use it                                                                                                       G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reason / Just           60       34       26       33       14        8        4       11       25       15       11       24       17        6       37        3        6        6        6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gotten             4%       5%       3%       3%       8%       3%       2%       4%       4%       3%       4%       4%       5%       3%       6%       1%       3%       4%       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around to it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Happy with current         48       23       24       35        6        3        -        2       20       26        2       20       15       10       13        6        6        9        2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3%       3%       3%       3%       4%       1%                1%       3%       5%       1%       3%       4%       4%       2%       3%       4%       5%       1%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is too               42       19       23       26        2        7        -        6       27        8        7       19        8        7        5        3       11        4        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3%       3%       3%       3%       1%       3%                2%       5%       2%       3%       3%       2%       3%       1%       2%       7%       2%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use phone for         34       16       18       18        5        9        -        6       15       11        8       13        7        6        7        6        7        4        3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calling/texting            2%       2%       2%       2%       3%       3%                2%       3%       2%       3%       2%       2%       2%       1%       3%       4%       2%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Plan to get one /          26       15       12       19        7        -       13        -        7        6        -        7       16        3       16        9        -        2        -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Waiting for current        2%       2%       1%       2%       4%                9%                1%       1%                1%       4%       1%       2%       4%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contract to expire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Waiting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discount or upgrade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eligibility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DATA plan is too           21       15        6       10        2        7        -        1       17        3        7        3        3        7       10        3        1        1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1%       2%       1%       1%       1%       3%                *%       3%       1%       2%       1%       1%       3%       1%       1%       1%       1%       2%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what it         14        9        5        4        -        8        -        6        4        4        9        -        2        3       13        -        -        -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 Don’t know how        1%       1%       1%       *%                3%                2%       1%       1%       3%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get 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2        1        -        -        1        2        -        -        -        -        3        1        -        2        -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privacy/tracking           *%       *%                *%       1%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3        -        -        -        -        -        3        -        -        -        3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radiation or risk          *%       *%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of cancer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Prefer to be less           2        2        -        2        -        -        -        -        -        2        -        -        2        -        -        2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connected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(SPECIFY)            74       45       29       56        2       15       15       11       28       20       30       10       20       13       39       13        5        6       10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4%       6%       1%       6%      10%       4%       5%       4%      11%       2%       5%       5%       6%       6%       3%       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23        4       19       14        5        4        6        4        9        5        4       11        7        1       13        2        7        -        -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2%       1%       3%       2%       4%       2%       1%       1%       1%       2%       2%       *%       2%       1%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8        -        8        8        -        -        -        -        5        4        -        8        -        -        -        5        -        4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2%                2%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BBSMART1 Page 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BBSMART1. You said that you [IF SMART1=1, INSERT: have a smartphone, but] do not have a high-speed internet connection at home. Did you EVER at some point in the past have a broadband 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subscription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had broadband        742      342      399      404      132      144      174      232      202      120      149      253      222      112      334      165       83       56      228      506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34%      38%      35%      42%      33%      53%      47%      33%      21%      34%      29%      43%      49%      33%      43%      47%      33%      47%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have         1210      622      589      705      170      281      151      252      394      401      281      572      248      101      620      206       83       93      231      957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59%      62%      56%      60%      53%      64%      46%      51%      63%      69%      64%      66%      49%      44%      62%      54%      47%      54%      48%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91       35       56       51       16        7        3       10       20       57        8       26       37       18       43        8        7       23       20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4%       5%       2%       1%       2%       3%      10%       2%       3%       7%       8%       4%       2%       4%      14%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9        8        7        -        9        -        4        5        6        -       11        4        -        4        2        5        -        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2%                1%       1%       1%                1%       1%                *%       1%       3%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BBSMART2 Page 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BBSMART2. Would you like to have high-speed internet at home [IF BBSMART1=1, INSERT: again], or is that not something you're interested in?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interested           510      233      277      244       87      144       82      184      187       46      140      170      123       77      266      110       49       32      193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23%      26%      21%      27%      33%      25%      37%      30%       8%      32%      20%      24%      33%      27%      29%      28%      19%      40%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interested       1450      736      714      868      223      271      223      296      418      501      285      654      347      152      709      244      116      123      273     1159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62%      68%      59%      67%      86%      65%      76%      68%      66%      71%      64%      65%      71%      57%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16       43       27        4       16       23        9        7       18        7       23       25        2       24       17        -       16       13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1%       4%       7%       2%       1%       3%       2%       3%       5%       1%       2%       4%                9%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23       18       28        4        8        -       11        9       19        7       15       17        1        3       11       12        2        2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1%       2%                2%       1%       3%       1%       2%       3%       *%       *%       3%       7%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BBSMART3A Page 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The monthly cost of a home broadband subscription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708      376      332      435      130       98       81      155      175      292       98      322      194       86      251      169       70       82      140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37%      41%      22%      25%      31%      28%      50%      22%      37%      38%      37%      25%      44%      40%      48%      29%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92       39       53       61       18        7        8       28       24       30       14       25       28       23       48       15       10        4       13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5%       5%       6%       2%       2%       6%       4%       5%       3%       3%       6%      10%       5%       4%       5%       2%       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36       29        7       14        2       16        2       17        6       10        9        9       11        6       13        5        -        3        2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1%       3%       1%       2%       2%       1%       2%       2%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BBSMART3B Page 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a computer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47%      41%      41%      62%      53%      47%      51%      33%      60%      47%      37%      30%      58%      28%      24%      35%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1033      521      512      647      175      141      151      238      284      347      154      430      296      143      374      256      133      103      231      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52%      49%      55%      55%      32%      46%      48%      46%      59%      35%      50%      58%      62%      37%      67%      75%      59%      48%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61       19       43       30        9       13        2       11       16       30       15       14       12       18       31        9        2       10        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3%       3%       3%       1%       2%       3%       5%       3%       2%       2%       8%       3%       2%       1%       6%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28        6       17        2       14        -       14        3       15        5       12       14        2       14        9        -        -        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3%                3%       1%       3%       1%       1%       3%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BBSMART3C Page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867      445      422      427      165      179      223      329      219       89      141      302      287      130      369      194      100      118      314      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WHO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244      128      116      127       45       50       59       74       72       37       33       76       73       60       93       56       31       39       76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smartphone lets you do everything online that you need to do</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247      138      109      130       41       46       35       96       95       18       51       90       58       44      108       42       23       42       93      149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31%      26%      30%      25%      25%      16%      29%      43%      21%      36%      30%      20%      34%      29%      22%      23%      36%      30%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23        9       11        3        5        -       11       15        6        3        5       14       11        7       10        2       14        7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5%       2%       3%       2%       3%                3%       7%       6%       2%       2%       5%       8%       2%       5%       2%      12%       2%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26       23        2       23        2        -        -       12        7        7        -       19        7        -        5        4       12        -        7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5%       1%       5%       1%                         4%       3%       8%                6%       2%                1%       2%      12%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BBSMART3D Page 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 have other options for internet access outside of your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1025      511      515      591      151      216       82      210      337      375      285      459      193       79      521      150       87       59      203      801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51%      49%      51%      47%      49%      25%      42%      54%      64%      65%      53%      38%      34%      52%      39%      49%      34%      42%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       MN       MN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20       27       33        6        -        5       10       14       16        -        6       24       15       25        8        2        9        8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3%       2%                1%       2%       2%       3%                1%       5%       7%       2%       2%       1%       5%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36       11       20        2       21        2       19        8       16        9       16       19        2       27        6        1        -        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4%       1%       2%       1%       5%       1%       4%       1%       3%       2%       2%       4%       1%       3%       1%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BBSMART3E Page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Broadband service is not available where you live, or is not available at an acceptable speed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22%      19%      29%      25%      28%      23%      18%      24%      22%      20%      26%      22%      24%      24%      34%      30%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1287      606      681      748      215      235      207      299      380      382      274      534      335      136      628      240      125       91      285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60%      65%      64%      68%      53%      63%      60%      61%      65%      62%      62%      65%      59%      63%      63%      71%      53%      59%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268      123      145      144       39       59       36       48       95       84       53      123       60       30      132       39       10       21       50      209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14%      12%      12%      14%      11%      10%      15%      14%      12%      14%      12%      13%      13%      10%       6%      12%      10%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39       29       10       16        4       17        1       14        6       16        5       14       14        4       16       10        -        1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       3%       1%       3%       1%       2%       3%       2%       2%       2%                1%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BBSMART3F Page 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high-speed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Some other reason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(SPECIFY)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21%      28%      31%      20%      12%      18%      22%      19%      38%      17%      26%      28%      30%      25%      32%      13%      19%      20%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1419      710      709      741      244      350      267      360      459      317      334      601      341      135      695      251      146      122      371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71%      67%      64%      77%      80%      81%      72%      74%      54%      76%      70%      67%      59%      69%      66%      83%      71%      77%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N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93       50       43       57        9       16        2       20       25       40       17       33       15       26       46        6        7       13       10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5%       3%       4%       1%       4%       4%       7%       4%       4%       3%      11%       5%       1%       4%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32        1        8        2       22        -       10       17        5       13        5       14        1       13        5        -        5        5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1%       5%                2%       3%       1%       3%       1%       3%       *%       1%       1%                3%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BBSMART3SUM. Please tell me whether any of the following are reasons why you do not have high-speed internet at home. How about [INSERT ITEMS; RANDOMIZE]? Is this a reason why you do not have high-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HI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broadband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subscription is too                                                     DE        J        J        J               LMN                                  PR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HIJ        J        J                                   K       KL                 O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45%      44%      47%      41%      41%      62%      53%      47%      51%      33%      60%      47%      37%      30%      58%      28%      24%      35%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(b)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23%      25%      21%      22%      19%      29%      25%      28%      23%      18%      24%      22%      20%      26%      22%      24%      24%      34%      30%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BBSMART3SUM. Please tell me whether any of the following are reasons why you do not have high-speed internet at home. How about [INSERT ITEMS; RANDOMIZE]? Is this a reason why you do not have high-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I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already           25%      21%      28%      31%      20%      12%      18%      22%      19%      38%      17%      26%      28%      30%      25%      32%      13%      19%      20%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mentioned (f)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678      271      407      350       99      192      137      174      216      135      184      285      153       54      399      106       53       43      199      459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subscription       33%      27%      39%      30%      31%      44%      42%      35%      35%      23%      42%      33%      30%      23%      40%      28%      30%      25%      42%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too expensive                              B                          D        J        J        J                 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253      134      118      112       48       65       54      111       51       37       38       82      111       21       92       82       33       22       83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12%      13%      11%      10%      15%      15%      16%      22%       8%       6%       9%       9%      22%       9%       9%      21%      19%      13%      17%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J       IJ                                          KLN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206      112       95      138       30       29       42       48       66       47       22       98       41       42       82       40       22       30       68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10%      11%       9%      12%       9%       7%      13%      10%      11%       8%       5%      11%       8%      18%       8%      10%      12%      17%      14%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K                KM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204      125       79      127       25       45       29       50       73       52       43       97       44       20      129       39       10        6       22      182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10%      12%       8%      11%       8%      10%       9%      10%      12%       9%      10%      11%       9%       9%      13%      10%       6%       3%       5%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108       64       44       63       19       23       16       20       43       29       23       39       20       23       37       20       19       17       33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5%       6%       4%       5%       6%       5%       5%       4%       7%       5%       5%       5%       4%      10%       4%       5%      11%      10%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320      163      157      224       49       23       36       50       83      150       39      168       75       33      145       67       11       21       30      290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19%      15%       5%      11%      10%      13%      26%       9%      19%      15%      14%      15%      17%       6%      12%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Q        Q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BBSMART4        53       14       39       12        3       24       11       15       15       12       24       11       11        6       13        7        -        8       21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1%       4%       1%       1%       6%       3%       3%       2%       2%       6%       1%       2%       3%       1%       2%                5%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BBSMART4           54       26       28       29       14        9        4       11       33        5       30        9       14        1       30        -        5        5        4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3%       3%       2%       4%       2%       1%       2%       5%       1%       7%       1%       3%       *%       3%                3%       3%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reason          185       99       86      111       32       29        -       20       41      117       35       75       42       30       75       21       24       20       19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8%      10%      10%       7%                4%       7%      20%       8%       9%       8%      13%       8%       6%      14%      11%       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CABLE1 Page 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CABLE1. Do you currently receive television via cable or satellite at home,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4752     2249     2503     3108      561      692      859     1528     1314      966      433     1477     1475     1337     1267      788      558     1393     1271     3428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74%      78%      77%      77%      74%      65%      73%      80%      86%      69%      79%      75%      77%      67%      73%      70%      86%      71%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K                                                   OPQ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1498      789      708      925      167      239      452      554      321      149      194      404      482      407      613      286      241      223      529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26%      22%      23%      23%      26%      34%      27%      20%      13%      31%      21%      24%      23%      32%      27%      30%      14%      29%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L                                   R        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17        2       15       15        -        -        5        7        -        3        -        -       15        -        7        -        -        5        -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CABLE2 Page 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CABLE2. Did you ever subscribe to a cable or satellite television package at home at some point in the past?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did subscribe        932      516      416      602       96      135      248      383      216       77      105      245      321      254      339      172      162      165      317      612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65%      57%      64%      57%      56%      54%      68%      67%      50%      54%      61%      65%      63%      55%      60%      67%      72%      60%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578      275      303      333       71      104      204      178      105       76       89      160      171      152      281      114       80       58      212      364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subscribe                 38%      35%      42%      35%      43%      44%      45%      32%      33%      50%      46%      39%      34%      37%      45%      40%      33%      25%      40%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        -        5        -        -        -        -        5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CABLE3A Page 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 do not often watch television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770      404      366      515       96       82      196      290      207       56      100      205      277      184      326      138      113      124      311      455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55%      57%      35%      43%      52%      64%      37%      52%      51%      56%      45%      53%      48%      47%      54%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29       20        8       24        4        -        8        3       13        4        4        9       10        5       15        3        -        2        8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3%       3%                2%       *%       4%       3%       2%       2%       2%       1%       2%       1%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7       10       10        -        -        -        3        8        5        3        -        9        4        9        5        -        3        -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3%       4%       2%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CABLE3B Page 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cable or satellite service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429      267      162      260       48       53      157      139       90       35       46      118      163       97      124       98       98       63      141      288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34%      22%      28%      29%      22%      34%      25%      28%      23%      24%      29%      33%      24%      20%      34%      41%      28%      27%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3        3        5        -        -        -        -        1        3        -        -        3        1        -        -        1        -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2%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8        1        9        -        -        3        3        3        1        -        -        -        9        -        3        -        7        6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1%       1%                                  2%                1%                3%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CABLE3C Page 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 can access the content you want to watch online, using a streaming TV or movie service, or using an over the air antenna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HIJ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505      228      277      293       86       72      113      202      141       49       94      143      157      109      236       92       87       47      232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29%      38%      31%      51%      30%      25%      36%      44%      32%      48%      35%      32%      27%      38%      32%      36%      21%      44%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24       11       12       19        2        -        -        7        4       12        4        2       17        -       15        -        2        3        -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1%       8%       2%       1%       3%                2%                1%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22       19        3        7        4        4        -        -        4       11        -        4       10        4        5        -        -        4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       1%       3%       2%                         1%       7%                1%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CABLE3SUM Page 46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CABLE3SUM. Please tell me whether any of the following are reasons you do not currently have a cable or satellite television subscription at home. [INSERT ITEMS; RANDOMIZE]. Is this a reason why you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 not have a cable or satellite television subscription?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cable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satellite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is too                                B                                                                                                          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can access the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content you want to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online, using                                    E                 E      HIJ                                                              K                                   O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streaming TV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movie service,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using an over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air antenna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do not often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television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DE        I        I                 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ACT19 Page 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ACT19. Look online for information about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3369     1606     1763     2027      435      509     1097     1424      698      111      200      836     1181     1130      948      590      478     1011     1210     2136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61%      63%      58%      71%      65%      86%      70%      53%      15%      47%      58%      65%      67%      64%      63%      64%      64%      71%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2055     1023     1033     1481      174      270      177      603      612      611      224      609      645      563      521      347      274      567      500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39%      37%      42%      29%      35%      14%      30%      47%      85%      53%      42%      35%      33%      35%      37%      36%      36%      29%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 Page 48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2563     1250     1313     1683      287      357      608      954      615      322      202      648      902      801      647      438      375      743      799     1754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827      398      429      571       92      106      148      242      252      161       47      164      235      375      185      138      127      252      215      607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ACT87a. Use a social networking site like Facebook, Twitter or LinkedIn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1960      913     1047     1282      197      288      562      770      410      181      135      506      679      633      478      341      287      601      623     1330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73%      80%      76%      69%      81%      92%      81%      67%      56%      67%      78%      75%      79%      74%      78%      76%      81%      78%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592      331      261      391       90       68       46      184      196      139       65      142      219      164      160       96       86      142      174      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26%      20%      23%      31%      19%       8%      19%      32%      43%      32%      22%      24%      20%      25%      22%      23%      19%      22%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6        5       10        -        1        -        -        9        2        3        -        4        4        9        -        2        -        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ACT87B Page 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2864     1382     1482     1827      322      423      666     1073      698      400      224      798      924      892      825      500      377      836      914     1922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913      464      449      634       94      108      167      271      257      204       53      196      236      417      216      149      131      297      241      662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2021      888     1132     1248      219      312      576      879      386      167      133      548      660      666      571      350      250      616      733     1271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64%      76%      68%      68%      74%      86%      82%      55%      42%      59%      69%      71%      75%      69%      70%      66%      74%      80%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829      487      343      569      103      108       90      194      305      228       91      248      258      221      254      150      121      218      177      643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35%      23%      31%      32%      26%      14%      18%      44%      57%      41%      31%      28%      25%      31%      30%      32%      26%      19%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7        8       10        -        2        -        -        7        4        -        1        6        5        -        -        6        2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1%                *%       1%       1%                         2%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ACT87A/B Page 50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ACT87A/ACT87B: ACT87a. Use a social networking site like Facebook, Twitter or LinkedIn / 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68%      78%      72%      68%      77%      89%      81%      61%      48%      63%      73%      73%      77%      71%      74%      71%      77%      79%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1421      818      603      960      193      176      136      379      501      367      156      390      477      385      414      246      207      359      351     1059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31%      22%      27%      32%      23%      11%      19%      38%      51%      37%      27%      26%      23%      28%      26%      27%      23%      20%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25       13       12       20        -        4        -        -       15        7        3        1       10        9        9        -        8        2        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ACT137 Page 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ACT137. Apply for a job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2845     1347     1497     1727      408      404     1033     1199      519       74      152      708      997      970      811      541      399      819     1025     1807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51%      54%      49%      67%      52%      81%      59%      40%      10%      36%      49%      55%      57%      55%      58%      53%      52%      60%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HIJ       IJ        J                          K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2580     1282     1298     1781      201      375      242      828      790      648      272      737      829      724      658      397      352      759      685     1869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49%      46%      51%      33%      48%      19%      41%      60%      90%      64%      51%      45%      43%      45%      42%      47%      48%      40%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GH      GHI      LMN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Q5A Page 52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Participate in a video call or video chat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36%      34%      33%      34%      40%      61%      42%      19%       9%      17%      29%      39%      43%      28%      38%      35%      48%      42%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1820      891      930     1206      227      246      243      561      596      374      223      564      570      455      543      279      258      400      477     1337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66%      67%      66%      60%      39%      58%      81%      91%      82%      71%      61%      57%      71%      62%      65%      52%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Q5B Page 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Buy a product online, such as books, music, toys or clothing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1473      723      751      974      172      222      206      412      494      319      213      503      425      326      527      200      198      261      366     1103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52%      53%      54%      50%      54%      33%      42%      67%      78%      78%      63%      46%      41%      69%      45%      50%      34%      44%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Q5C Page 54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Get directions, recommendations, or other information related to your location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800      385      414      573       87       93       64      129      315      259      118      304      230      141      299       96      114       90      138      659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28%      29%      32%      25%      22%      10%      13%      43%      63%      43%      38%      25%      18%      39%      22%      29%      12%      17%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PR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Q5D Page 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 sports scores or analysis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1887      764     1123     1256      180      270      351      574      558      383      193      587      613      476      628      331      234      428      489     1377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53%      75%      67%      55%      60%      53%      55%      71%      87%      72%      67%      67%      55%      72%      63%      62%      52%      55%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      GHI        N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Q5E Page 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Watch movies or TV shows through a paid subscription service like NetFlix or Hulu Plus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HIJ       IJ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2173     1118     1054     1455      227      302      354      692      676      426      211      624      667      657      640      363      293      575      585     1559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70%      77%      70%      67%      53%      67%      86%      97%      79%      71%      72%      76%      73%      69%      78%      70%      66%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Q5F Page 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Listen to an online radio or music service, such as Pandora or Spotify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1343      681      662     1003       98      139      134      302      506      379      132      429      404      369      441      220      171      296      250     1076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47%      44%      53%      30%      31%      20%      29%      64%      86%      50%      49%      44%      43%      50%      42%      46%      36%      28%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        -        4        -        4        -        -        -        -        4        -        -        4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Q5SUM Page 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Q5SUM. Now thinking about your cell phone... Please tell me if you ever use your cell phone to do any of the following things. Do you ever use your cell phone to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SPLIT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 directions,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recommendations, or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information                                                        D       IJ       IJ        J                                  KL       KL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related to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Listen to an online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radio or music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such as                                                D        D      HIJ       IJ        J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Pandora or Spotify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Buy a product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such as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books, music, toys                                                               IJ       IJ        J                          K       KL       KL                 O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clothing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 sports scores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analysis (d)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Participate in a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call or video       35%      36%      34%      33%      34%      40%      61%      42%      19%       9%      17%      29%      39%      43%      28%      38%      35%      48%      42%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chat (a)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movies or TV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shows through a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paid subscription                             B                          D      HIJ       IJ        J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like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NetFlix or Hulu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Plus (e)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DATE1A Page 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DATE1a. Have YOU, personally, ever used an online dating site such as Match.com, eHarmony, or OK Cupid?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782      428      354      552       78       69      251      340      151       31       25      164      303      283      202      152      139      237      203      574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16%      13%      16%      13%       9%      20%      17%      11%       4%       6%      11%      17%      17%      14%      16%      19%      15%      12%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IJ       IJ        J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4637     2201     2436     2955      531      711     1023     1682     1159      691      399     1281     1517     1410     1267      786      613     1341     1508     3096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84%      87%      84%      87%      91%      80%      83%      88%      96%      93%      89%      83%      83%      86%      84%      81%      85%      88%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DATE2A Page 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DATE2a. Have you ever used a dating app on your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543      301      243      307       75       89      271      195       63        9       15      151      211      163      187      108       78      137      113      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11%      11%      15%      15%      24%      11%       7%       3%       6%      14%      14%      11%      19%      14%      13%      10%       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3682     1817     1865     2359      423      500      862     1537      889      332      234      895     1272     1256      782      638      527     1278     1338     2315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88%      85%      84%      76%      88%      93%      97%      91%      86%      86%      89%      80%      86%      87%      90%      92%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3        7        3        -        7        -        7        3        -       10        -        -        -       10        -        -        -       10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4%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DATE3A Page 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2547     1167     1380     1795      249      247      760      953      569      230       93      528      907     1006      571      412      331      939      753     1774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44%      34%      27%      58%      46%      35%      21%      15%      28%      46%      58%      30%      38%      41%      58%      42%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3630     1845     1785     2206      476      666      545     1111     1047      861      521     1327     1043      711     1285      661      451      665     1016     2577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61%      55%      54%      65%      72%      41%      53%      64%      77%      83%      71%      53%      41%      68%      62%      56%      41%      56%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G       GH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84       28       56       47        2       17       11       20       19       28       14       26       16       27       32        1       17       17       31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2%       2%       1%       1%       2%       2%       *%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DATE3B Page 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Been in a long-term relationship with or married someone they met through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1832      813     1018     1299      188      150      428      682      466      225       66      376      583      801      373      278      254      694      549     1262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32%      26%      16%      33%      33%      28%      20%      11%      20%      30%      46%      20%      26%      32%      43%      30%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K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4341     2183     2158     2688      537      780      873     1365     1146      884      555     1492     1358      902     1483      789      532      903     1225     3080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72%      67%      66%      74%      84%      66%      65%      70%      79%      88%      79%      69%      52%      79%      73%      66%      56%      68%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DE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82       39       42       54        3        -       15       33       20        9        6       14       19       41       32        7       11       20       22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2%       1%       1%       1%       1%       1%       2%       2%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4        8        7        -        -        -       10        3        -        -        -       13        -        -        -        3        4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DATE4A Page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Online dating is a good way to meet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63%      55%      62%      55%      50%      72%      62%      57%      43%      46%      55%      63%      64%      54%      61%      65%      67%      59%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30%      39%      31%      41%      47%      25%      33%      36%      46%      50%      40%      30%      29%      42%      36%      29%      26%      36%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329      176      153      248       28       20       34       79      104       98       23       79      114      109       69       24       50      105       78      245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6%       4%       2%       3%       4%       6%       9%       4%       4%       6%       6%       4%       2%       6%       6%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40       15       36        4        6        7       14       11       19        -       13       22       15        6        6        -       15       13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1%       1%       1%       1%       2%                1%       1%       1%       *%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DATE4B Page 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Online dating allows people to find a better match for themselves because they can get to know a lot more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376      212      164      274       34       38       23      146       99       91       45       75      122      128       78       52       84       75      119      250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5%       4%       2%       7%       6%       8%       7%       4%       6%       7%       4%       5%      10%       5%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L                        OPR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63       35       28       39        -        6        -       19       13       28        -        6       34       21        7       10        3       20        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3%                *%       2%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DATE4C Page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People who use online dating sites are desperate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344      168      176      207       36       61       27      133       80       92       64      101       85       86      116       44       43       52      115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5%       5%       7%       2%       6%       5%       8%      10%       5%       4%       5%       6%       4%       5%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19       29       28        4        -        -       15       18       12        -        3       18       26        7       11        2       16        6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DATE4D Page 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Online dating keeps people from settling down because they always have options for people to date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IJ        J        J                                  KL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504      284      219      357       38       46       30      154      122      173       46      137      155      161      116       79       91       80      145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9%       7%       9%       5%       5%       2%       7%       7%      15%       7%       7%       8%       9%       6%       7%      11%       5%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77       38       39       42        4        9        -       19       32       20        -       13       41       21        8       17        6       21        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2%       2%                1%       2%       1%       *%       2%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DATE4E Page 67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Online dating is easier and more efficient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HI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453      269      184      316       42       37       40      121      149      117       43      133      103      167       97       46       70      100      119      323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6%       8%       6%       4%       3%       6%       9%      11%       7%       7%       5%      10%       5%       4%       9%       6%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64       41       22       42        2       12        -       19       15       25        4       17       23       18       13       14        2       13        8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1%       2%       1%       1%       1%       1%       1%       1%       *%       1%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DATE4F Page 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Online dating is more dangerous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      GHI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IJ       IJ        J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317      147      169      223       30       27       27      111       73       87       18       74      128       89       85       33       57       54      101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4%       3%       2%       5%       4%       8%       3%       4%       6%       5%       4%       3%       7%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22       19       23        6        -        -        6       20       14        -        2       22       16        6       12        2        9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59%      63%      55%      62%      55%      50%      72%      62%      57%      43%      46%      55%      63%      64%      54%      61%      65%      67%      59%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(a)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B                 D                                   H      GHI       MN       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J        J        J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EF                          J        J        J                          K        K        K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D        D                                           MN       MN        N               PQR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B       EF                         IJ        J        J                                  KL      KLM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B                 D        D                                  HI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B                 D                                           HI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C                 E                         IJ       IJ        J                                  KL      KLM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35%      30%      39%      31%      41%      47%      25%      33%      36%      46%      50%      40%      30%      29%      42%      36%      29%      26%      36%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(a)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GAME1 Page 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GAME1. Do you ever play video games on a computer, TV, game console, or portable device like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50%      48%      48%      53%      51%      67%      58%      40%      25%      40%      48%      55%      47%      46%      54%      53%      52%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3178     1514     1664     2105      345      452      429      873      978      835      366      982      886      926     1002      493      376      778      737     2392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50%      52%      52%      47%      49%      33%      42%      60%      75%      58%      52%      45%      53%      53%      46%      47%      48%      41%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        M                 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3        1        4        -        -        -        -        3        1        3        -        -        1        3        -        -        1        3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7        -        -        -        -        3        4        5        2        -        -        5        2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GAME2A Page 74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Video games help develop good problem solving and strategic thinking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KN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2927     1379     1549     1996      308      381      759     1022      714      394      234      817      963      902      790      552      418      824      915     1986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47%      45%      48%      49%      42%      41%      58%      49%      44%      35%      37%      43%      49%      52%      42%      51%      52%      51%      51%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J        J                                   K       KL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1008      486      522      635       99      158      113      334      328      210       97      363      237      305      301      196      101      267      284      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16%      16%      16%      16%      14%      17%       9%      16%      20%      19%      15%      19%      12%      17%      16%      18%      13%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39       20       18       11       18        -       25       10       13       14       10       14       14       11        7        -        4       12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2%                1%       1%       1%       2%       1%       1%       1%       1%       1%                *%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GAME2B Page 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Video games are a waste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2051      907     1144     1303      208      353      498      747      508      275      227      546      629      646      599      356      245      619      696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33%      30%      35%      32%      29%      38%      38%      36%      31%      25%      36%      29%      32%      37%      32%      33%      31%      38%      39%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J        J        J                                            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1489      824      664      920      244      204      453      550      317      138      109      489      487      391      480      271      200      357      412     1073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24%      27%      21%      23%      33%      22%      34%      26%      19%      12%      17%      26%      25%      22%      25%      25%      25%      22%      23%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IJ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96       54       42       62        9       12        5       16       38       30       30       27       12       22       40        5        7        7       17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2%       1%       1%       *%       1%       2%       3%       5%       1%       1%       1%       2%       *%       1%       *%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PR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GAME2C Page 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Video games portray women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1699      830      869     1186      153      227      469      688      361      157      137      470      558      532      416      305      261      545      630     1057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27%      27%      27%      29%      21%      24%      36%      33%      22%      14%      22%      25%      28%      31%      22%      28%      33%      34%      35%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IJ       IJ        J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1155      606      549      679      138      203      313      439      240      151       98      412      387      258      400      224      147      275      361      793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18%      20%      17%      17%      19%      22%      24%      21%      15%      13%      16%      22%      20%      15%      21%      21%      18%      17%      20%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67       31       36       33        9        6        -       24       15       20       18        8       16       20       15       10        -       12       12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2%       3%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GAME2D Page 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Video games promote teamwork and communication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2348     1198     1150     1557      265      340      771      840      490      227      197      643      822      679      677      421      324      688      760     1583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37%      39%      36%      38%      36%      37%      59%      40%      30%      20%      32%      34%      42%      39%      36%      39%      40%      42%      42%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1456      643      813     1002       86      221      220      529      411      272      118      372      460      501      368      267      184      441      446      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21%      25%      25%      12%      24%      17%      25%      25%      24%      19%      20%      23%      29%      19%      25%      23%      27%      25%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44       21       23       16        9        -        -       15       11       10        7        4       12       17        9        3        -        8        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GAME2E Page 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Video games portray minority groups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10%       7%      13%      11%      13%      11%       8%       5%       8%      10%       8%      10%      12%       8%       8%       8%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J        J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1236      640      596      708      160      234      398      493      214      121      147      376      359      346      340      237      185      353      421      808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20%      21%      18%      17%      22%      25%      30%      24%      13%      11%      23%      20%      18%      20%      18%      22%      23%      22%      23%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1453      762      691      990      126      225      370      511      355      196       79      503      512      354      424      248      206      412      414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25%      21%      24%      17%      24%      28%      24%      22%      18%      13%      27%      26%      20%      22%      23%      26%      25%      23%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J        J                                  KN       KN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49%      50%      47%      39%      29%      40%      56%      65%      54%      42%      47%      48%      47%      46%      43%      44%      43%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74       37       37       39        9        2        -       16       15       27       17       12       11       26       13        4        4       12        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2%       3%       1%       1%       1%       1%       *%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GAME2F Page 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Video games are a better form of entertainment than watching TV</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HIJ        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2111      954     1157     1420      219      307      597      738      504      242      185      606      749      563      608      369      280      588      688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34%      31%      36%      35%      30%      33%      45%      35%      31%      22%      30%      32%      38%      32%      32%      34%      35%      36%      38%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1874      886      987     1204      216      283      255      716      505      373      190      556      544      569      573      369      220      502      630     1241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30%      29%      31%      30%      30%      30%      19%      34%      31%      33%      30%      30%      28%      33%      30%      34%      28%      31%      35%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73       49       24       40       12        7        -       21       26       19       10       16       13       27       16        7       12       11       14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2%       1%                1%       2%       2%       2%       1%       1%       2%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GAME2SUM1 Page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GAME2-SUM1.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"TRUE FOR MOST GAMES"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waste of time (b)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problem solving and                  C                          D                IJ       IJ                                           KN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entertainment than                   C                                          HIJ        J                                   N        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communication (d)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9%       9%      10%       7%      13%      11%      13%      11%       8%       5%       8%      10%       8%      10%      12%       8%       8%       8%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poorly (e)                                                      D                IJ        J        J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GAME2SUM2 Page 81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GAME2-SUM2.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SURE"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47%      44%      49%      50%      47%      39%      29%      40%      56%      65%      54%      42%      47%      48%      47%      46%      43%      44%      43%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poorly (e)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communication (d)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entertainment than                                                                         G       GH      GHI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 solving and                                                                        G       GH      GHI      LMN                                 PQR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waste of time (b)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GAME3A Page 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Most people who play video games are men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3732     1779     1954     2385      438      577      940     1301      938      478      299     1063     1265     1088     1014      647      519     1065     1163     2527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60%      59%      61%      59%      60%      62%      71%      62%      57%      43%      48%      56%      64%      62%      54%      60%      65%      66%      65%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KL        K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1948      980      968     1227      237      315      358      679      520      383      283      648      533      468      732      335      211      428      544     1404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33%      34%      27%      33%      32%      34%      45%      34%      27%      27%      39%      31%      26%      26%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552      264      289      413       51       39       18      104      171      244       45      159      170      171      136       92       67      123       92      447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10%       7%       4%       1%       5%      10%      22%       7%       8%       9%      10%       7%       9%       8%       8%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18       17       23        2        -        -        5        5       14        -       11        5       17        5        -        3        5        -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1%       *%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GAME3B Page 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People who play violent video games are more likely to be violent themselves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2480      951     1529     1507      285      488      356      742      741      593      353      727      770      612      896      408      288      480      657     1788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31%      47%      37%      39%      52%      27%      35%      45%      53%      56%      39%      39%      35%      47%      38%      36%      30%      37%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G       GH      GHI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3311     1890     1422     2204      390      398      936     1233      745      361      242     1048     1054      948      895      601      466      997     1034     2265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62%      44%      54%      54%      43%      71%      59%      46%      32%      39%      56%      53%      54%      47%      56%      58%      62%      57%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HIJ       IJ        J                          K        K        K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440      183      257      320       49       39       17      112      144      146       32      102      131      172       91       66       40      136      106      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8%       8%       7%       4%       1%       5%       9%      13%       5%       5%       7%      10%       5%       6%       5%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16       19       16        3        6        6        2        5       20        -        4       18       12        7        -        6        8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       1%       *%       *%       *%       2%                *%       1%       1%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GAME4 Page 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GAME4. Some people use the term “gamer” to describe themselves as a fan of gaming or a frequent game player. Do you think the term “gamer” describes you well,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PLAY GAMES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925      457      468      613      113      129      219      304      246      138       59      220      269      367      232      164      133      286      280      642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gamer                631      442      189      302       79      175      289      227       86       21       71      217      241       97      237      126       75      109      187      444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29%      12%      16%      21%      37%      33%      19%      13%       7%      28%      24%      22%      12%      27%      22%      18%      13%      18%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HIJ        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gamer            2380     1055     1325     1603      289      290      585      971      544      249      176      658      820      707      620      441      339      726      852     1520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69%      85%      83%      75%      61%      66%      80%      84%      89%      70%      73%      75%      86%      71%      76%      80%      86%      80%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G        G       GH                                 KLM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66       22       43       27       15       13       12       19       20        9        5       23       25       13       21       13        9        7       22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3%       1%       4%       3%       1%       2%       3%       3%       2%       3%       2%       2%       2%       2%       2%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full-time       2801     1635     1167     1794      299      436      567     1371      769       45      157      681      931     1024      522      509      480     1054     1071     1701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54%      36%      44%      41%      47%      43%      66%      47%       4%      25%      36%      47%      59%      28%      47%      60%      65%      60%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J      GIJ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part-time        788      324      464      484       82      131      384      208      138       50       52      280      267      186      277      168       83      138      177      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11%      14%      12%      11%      14%      29%      10%       8%       4%       8%      15%      14%      11%      15%      16%      10%       9%      10%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J        J                         KN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Retired                  1415      658      758     1130      141       91       12       51      358      959      144      499      412      349      479      263      147      211       80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22%      23%      28%      19%      10%       1%       2%      22%      86%      23%      27%      21%      20%      25%      24%      18%      13%       4%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      GHI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employed for          916      266      650      451      141      247      315      374      190       34      204      331      254      114      432       94       70      166      371      534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pay                       15%       9%      20%      11%      19%      27%      24%      18%      12%       3%      32%      18%      13%       7%      23%       9%       9%      10%      21%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IJ       IJ        J               LMN       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 own business/         83       56       27       51        4       11        2       27       36       15        5       10       34       34        7       15        4       41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              1%       2%       1%       1%       1%       1%       *%       1%       2%       1%       1%       1%       2%       2%       *%       1%       *%       3%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Disabled (VOL.)           191       82      110       98       48        7       10       35      133       13       57       66       54       15      151       11        5        3       37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1%       1%       2%       8%       1%       9%       3%       3%       1%       8%       1%       1%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GHJ               LMN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(VOL.)             13        2       11        6        4        -        6        7        -        -        -        -        -       13        9        -        -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32        6       26       25        7        -       13       10        9        -        7        8        9        8        7       14        7        4       11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       1%                1%       *%       *%       *%       *%       1%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2        8        8        2        -        -        6        2        2        -        2        8        -        -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16       10        7        4        -        7        5        -        -        1        -        5        3        1        5        -        4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 or       3590     1959     1630     2277      380      567      952     1579      907       95      210      961     1199     1211      799      678      563     1192     1247     2310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PT                        57%      64%      51%      56%      52%      61%      72%      76%      55%       8%      33%      51%      61%      69%      42%      63%      70%      74%      69%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FT/PT/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                      59%      66%      51%      58%      53%      62%      73%      77%      58%      10%      34%      52%      63%      71%      43%      64%      71%      76%      72%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large corporation      1170      649      521      716      128      196      360      485      282       17       47      339      457      323      230      240      156      439      409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31%      33%      34%      38%      30%      30%      16%      22%      35%      37%      26%      29%      35%      28%      36%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medium-size             584      382      202      360       53      114      163      256      146        9       51      178      199      156      163      102       61      198      210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company                   16%      19%      12%      15%      14%      20%      17%      16%      15%       8%      24%      18%      16%      13%      20%      15%      11%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small business          929      573      356      614       73      149      247      409      223       39       79      292      314      241      263      172      136      261      339      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28%      21%      26%      19%      26%      26%      25%      24%      36%      37%      30%      25%      19%      33%      25%      24%      21%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 of the             271      160      111      192       46       12       62      120       75       12        -       61       86      124       25       42       84       91       86      185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federal, state or          7%       8%       7%       8%      12%       2%       6%       8%       8%      11%                6%       7%      10%       3%       6%      15%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local government                                       F        F                                                                                                         OPR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school or               303       88      215      211       41       25       56      127      104       16        3       37       65      198       40       56       56      115       87      212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educational                8%       4%      13%       9%      11%       4%       6%       8%      11%      14%       1%       4%       5%      16%       5%       8%      10%       9%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institution                                   B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non-profit              239       89      151      159       34       21       43      109       81        -        -       28       70      139       26       56       52       87       88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organization               7%       4%       9%       7%       9%       4%       5%       7%       9%                         3%       6%      11%       3%       8%       9%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85       32       53       30        6       37       14       49       18        3       19        9       32       23       32       14       12       16       34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1%       1%       6%       2%       3%       2%       3%       9%       1%       3%       2%       4%       2%       2%       1%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Self-employed/work         74       37       36       45        2        6        9       40       14       10        5       21        8       39       20        6        9       26       31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home (VOL.)             2%       2%       2%       2%       1%       1%       1%       3%       1%       9%       2%       2%       1%       3%       2%       1%       2%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5       14        -        -       18        -       10        -        3       11        5        -        2        7        5        -        -        5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3%                1%                2%       5%       1%                *%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EMPTYPE2 Page 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EMPTYPE2. Would you say that the type of work you do primarily involves manual and physical labor,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involves            1755     1060      695      989      210      394      522      759      430       25      181      720      646      200      553      398      263      365      632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manual and physical       48%      53%      42%      42%      55%      68%      55%      47%      46%      23%      84%      74%      52%      16%      69%      58%      46%      30%      49%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                                C                          D       DE       IJ        J        J                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does not             1913      952      960     1338      174      181      432      847      510       85       34      251      586     1040      252      294      300      868      655     1247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47%      58%      58%      45%      31%      45%      53%      54%      77%      16%      26%      48%      84%      31%      42%      53%      70%      51%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F                                          GHI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2        3        -        -        2        -        -        3        -        -        -        -        5        -        -        3        -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654      340      314      479       61       54      112      252      226       46        8       56      137      452       72       91      107      311      206      442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934      499      435      668       79       75      150      455      262       48        3       51      195      684       70      138      160      488      292      632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52%      45%      50%      45%      41%      35%      54%      51%      56%      10%      20%      33%      65%      28%      47%      53%      56%      44%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Manager or                334      202      132      238       24       16       43      192       75       11        -       46       98      189       25       14       49      223      160      172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executive                 17%      21%      14%      18%      14%       9%      10%      23%      15%      13%               18%      17%      18%      10%       5%      16%      26%      24%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GI                                                                                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official        29       25        4       19        5        -        9        5       12        2        -        8       10       11        4        2        5       15        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3%                2%       1%       2%       3%                3%       2%       1%       1%       1%       2%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Administrative or         215       48      167      173       12        8       60       60       82        9        2       42      100       71       22       29       47       74       68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clerical                  11%       5%      17%      13%       7%       4%      14%       7%      16%      11%       6%      17%      17%       7%       9%      10%      15%       9%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H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Customer service          326      147      179      207       38       59      146       96       71       13       11       88      156       71      103       99       34       59      108      218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15%      22%      32%      34%      11%      14%      15%      32%      35%      27%       7%      41%      34%      11%       7%      16%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62       28       34       26       17       15       19       31       11        1       10       13       27       12       19       11        8        9       22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SPECIFY)                   3%       3%       4%       2%      10%       8%       4%       4%       2%       2%      29%       5%       5%       1%       7%       4%       2%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6       12        8        -       10        4        9        -        -        8        4        -        7       10        -        -        -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5%       1%       1%                        23%       1%                1%       4%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STUD Page 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 Are you also a full- or part-time student?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Student               939      461      479      506      119      170      599      240       64       30       61      253      425      196      260      193      128      249      184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16%      18%      46%      11%       4%       3%      10%      13%      22%      11%      14%      18%      16%      15%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KLN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Full-time             572      288      284      334       68       74      456       97        7        7       29      177      254      111      149      107       66      163       75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9%       9%       9%       8%       9%       8%      35%       5%       *%       1%       5%       9%      13%       6%       8%      10%       8%      10%       4%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K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Part-time             367      173      194      173       51       96      143      143       57       23       33       76      172       86      112       86       62       86      109      258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6%       6%       6%       4%       7%      10%      11%       7%       3%       2%       5%       4%       9%       5%       6%       8%       8%       5%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 student            5319     2571     2748     3539      609      757      711     1849     1571     1089      566     1628     1544     1548     1628      881      669     1372     1615     3645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84%      81%      54%      89%      96%      97%      90%      87%      78%      89%      86%      82%      84%      85%      90%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M        M                 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8        -        3        -        3        5        -        -        -        -        -        3        -        -        -        3        -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Create a professional resume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1238      650      588      752      115      215      396      476      312       35       99      386      434      307      384      218      189      322      336      891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26%      21%      26%      31%      24%      27%      20%      23%      29%      29%      22%      30%      27%      29%      23%      20%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441      225      216      231       29      151       84      177      151       21      105      136      141       54      161       75       73       51      169      266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9%       8%       5%      18%       6%       9%      13%      12%      24%      10%       9%       4%      12%       9%      11%       4%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361      177      184      153       19      169       34      142      142       31      119      165       41       33      217       35       39       24      136      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8%       5%       4%      20%       3%       7%      12%      18%      27%      12%       3%       2%      17%       4%       6%       2%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10       10        -        4        5        -        -        -        5        4        -        5        4        -        5        3        -        -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                *%       1%                                  *%       2%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88       30       58       47        4       27       19       33       24        7       30       39       12        5       26       23        7       15       37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3%       1%       2%       2%       4%       7%       3%       1%       *%       2%       3%       1%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23       13       10       12        3        6        5        8        5        4       10        2        7        2        6        -        3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2%       2%       *%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3792     1865     1927     2408      486      484     1154     1655      832      105      174      984     1309     1308      872      674      532     1316     1329     2431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80%      84%      89%      58%      89%      82%      72%      61%      40%      74%      86%      93%      68%      83%      81%      93%      79%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803      403      400      383       49      320      118      319      293       53      224      301      182       87      378      110      112       75      305      482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17%      13%       9%      38%       9%      16%      25%      30%      51%      23%      12%       6%      29%      14%      17%       5%      18%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Use email to contact and follow up with potential employers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764      445      319      425       79      191      195      289      233       33      127      270      202      156      274      156       87      147      235      525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19%      13%      15%      14%      23%      15%      14%      20%      19%      29%      20%      13%      11%      21%      19%      13%      10%      14%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                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215      122       93      119       25       71       37       77       81       17       61       82       61       11      116       35       36       11       69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4%       4%       9%       3%       4%       7%      10%      14%       6%       4%       1%       9%       4%       6%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       MN        N        N                PR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320      144      176      127       29      148       35      125      119       32      104      144       47       22      193       21       24       27      100      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7%       4%       5%      18%       3%       6%      10%      18%      24%      11%       3%       2%      15%       3%       4%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31       29        2       10        6        7        -        7       18        6        -       12       15        3       15        3        -       13        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63       21       42       33        1       17       18       17       13        4       14       31        9        7       16       15       10        9       33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3%       3%       2%       1%       *%       1%       2%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18        9        9        3        4        5        4        4        5        3        4        2        9        -       13        -        -        -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       2%       1%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4070     1996     2074     2563      483      590     1201     1785      922      111      254     1060     1373     1359      934      736      584     1349     1463     2580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86%      87%      90%      88%      70%      93%      89%      80%      64%      58%      80%      91%      97%      73%      91%      89%      96%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535      266      268      245       53      219       72      202      200       48      164      226      108       33      310       55       61       38      169      348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9%      10%      26%       6%      10%      17%      28%      38%      17%       7%       2%      24%       7%       9%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Go online to find a list of available jobs in your area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K       KL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1050      585      465      646       88      214      295      396      300       44      128      350      332      229      342      171      133      275      344      698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25%      19%      23%      16%      26%      23%      20%      26%      25%      29%      26%      22%      16%      27%      21%      20%      20%      20%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310      171      139      120       19      143       95      111       74       26       97      100       69       39      172       48       32       14      111      191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4%       4%      17%       7%       6%       6%      15%      22%       8%       5%       3%      13%       6%       5%       1%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      LMN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250      118      132      108       33       87       30       90       93       23       61      115       43       30      125       20       27       26       71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4%       6%      10%       2%       4%       8%      13%      14%       9%       3%       2%      10%       3%       4%       2%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2        5        5        2        -       15        3        5        7        7        -       10        -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                1%       1%       1%       1%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102       38       65       62        4       21        7       44       45        2       15       31       26       27       15       13       21       24       43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1%       2%       1%       2%       4%       1%       3%       2%       2%       2%       1%       2%       3%       2%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21       13        8        3        -       11        3       10        4        3        4        2        7        5        5        -        -        3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       *%       2%       1%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4013     1962     2051     2559      485      572     1159     1761      928      116      255     1076     1362     1301      959      728      575     1335     1439     2547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86%      90%      89%      68%      89%      87%      80%      67%      58%      81%      90%      93%      75%      90%      88%      95%      86%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560      289      271      228       53      230      125      201      167       49      158      215      112       69      298       68       59       40      183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8%      10%      27%      10%      10%      14%      28%      36%      16%       7%       5%      23%       8%       9%       3%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GHI      LMN       MN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99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Fill out a job application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972      502      469      561      110      191      241      395      294       23      106      288      341      224      300      164      167      218      338      627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20%      20%      23%      19%      20%      25%      14%      24%      22%      23%      16%      23%      20%      25%      15%      20%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277      159      118      149       27       90       47      119       93       13       70      106       67       25      149       30       40       29      120      151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5%       5%      11%       4%       6%       8%       8%      16%       8%       4%       2%      12%       4%       6%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305      126      179      112       32      149       31      126      101       38      100      129       53       22      197       25       18       19       89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4%       6%      18%       2%       6%       9%      22%      23%      10%       3%       2%      15%       3%       3%       1%       5%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7        5        -        -        -       15        4        2        5       11        -        8        3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2%       1%       *%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49       31       18       38        -        9        7       12       15        9        7       18       13        8        9        5       17       11        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5%       2%       1%       1%       1%       1%       1%       3%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19       14        5        -       12        5       14        9        3       13        5        6        9        8        -        -       13       13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       1%       1%       2%       3%       *%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4033     1967     2066     2544      483      577     1205     1744      926      105      244     1068     1365     1339      917      747      579     1330     1443     2561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85%      86%      89%      88%      69%      93%      87%      80%      61%      56%      80%      90%      96%      71%      92%      88%      94%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582      285      297      261       59      240       78      245      194       51      171      235      120       46      346       55       58       48      209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12%       9%      11%      29%       6%      12%      17%      30%      39%      18%       8%       3%      27%       7%       9%       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Use a social media profile or personal website to highlight your employment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J                          K        K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1354      633      721      828      122      266      372      588      330       39      132      366      465      379      384      279      205      358      517      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30%      29%      22%      32%      29%      29%      29%      22%      30%      27%      31%      27%      30%      34%      31%      25%      31%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545      280      265      313       28      133      123      215      162       42       85      187      159      111      186       89       91      112      187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11%       5%      16%       9%      11%      14%      24%      19%      14%      10%       8%      14%      11%      14%       8%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GHI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426      220      206      196       59      145       60      131      192       30       97      158       83       84      183       46       62       70       94      314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7%      11%      17%       5%       6%      17%      18%      22%      12%       5%       6%      14%       6%       9%       5%       6%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LMN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67       42       25       35        9       15        8       15       33        5       11       10       32       14       23        7        3       15       18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2%       1%       1%       2%       2%       1%       1%       3%       3%       3%       1%       2%       1%       2%       1%       *%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152       85       67       95        1       34       27       52       46       18       30       47       41       25       33       24       19       40       51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3%       3%       *%       4%       2%       3%       4%      10%       7%       4%       3%       2%       3%       3%       3%       3%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13        -       11        -       18        9        2       11        2       10        7       11        2        -        6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2%       *%       1%       1%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3496     1682     1814     2202      450      500     1079     1584      717       75      203      927     1190     1160      852      642      480     1168     1318     2154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72%      76%      77%      82%      60%      83%      79%      62%      44%      47%      70%      79%      83%      66%      79%      73%      83%      78%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971      500      471      509       87      278      182      346      354       72      181      345      242      195      368      135      153      181      281      667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18%      16%      33%      14%      17%      31%      42%      42%      26%      16%      14%      29%      17%      23%      13%      17%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Go online to look up services and programs that are available to help job seekers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1366      707      659      865      140      228      373      540      370       57      151      434      447      320      434      249      178      339      431      919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30%      28%      30%      26%      27%      29%      27%      32%      33%      35%      33%      30%      23%      34%      31%      27%      24%      26%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257      123      134       98       28      110       34      121       86       11       74       82       54       47      127       38       23       28       87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3%       5%      13%       3%       6%       7%       6%      17%       6%       4%       3%      10%       5%       4%       2%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224      113      111       76       13      120       43       63       84       26       81       79       40       21      128       14       26       21       63      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3%       2%      14%       3%       3%       7%      15%      18%       6%       3%       2%      10%       2%       4%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26       25        1        6        6        6        2        -       19        5        7        7       10        2       13        3        -        8       12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2%       1%       1%       *%       1%       *%                1%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76       37       39       45        -       21        3       32       30        6       14       27       18       12       21       17       13       11       36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3%       *%       2%       3%       3%       3%       2%       1%       1%       2%       2%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17        -       11        2        -        3        -       10        3        -       10        1        3       10        -        -        3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1%       2%                1%       *%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4115     2005     2110     2618      499      581     1212     1799      930      122      262     1126     1391     1316      989      738      592     1338     1484     2596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92%      91%      69%      94%      89%      80%      70%      60%      85%      92%      94%      77%      91%      90%      95%      88%      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481      236      245      174       41      230       77      184      171       37      155      160       94       69      255       52       49       49      150      320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10%      10%       6%       7%      27%       6%       9%      15%      21%      35%      12%       6%       5%      20%       6%       8%       3%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email to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contact and follow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up with potential                             B        F        F                IJ       IJ        J                          K       KL      KLM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employers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 job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application online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find a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 of available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jobs in your area                             B        F        F                IJ       IJ                                   K       KL      KLM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look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 services and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programs that are                                      F        F                IJ       IJ                                   K       KL      KLM                 O        O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available to help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resume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a social media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profile or personal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website to                                             F       DF                IJ       IJ        J                          K        K      KLM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highlight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skills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JOB2 Page 107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JOB2. In the last two years have you looked for a new job, or have you not done this?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32%      41%      34%      68%      40%      21%       5%      18%      28%      41%      39%      35%      35%      40%      35%      41%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4096     1974     2122     2739      421      612      414     1253     1283     1064      502     1342     1173     1051     1214      695      483     1057     1065     2975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66%      68%      58%      66%      31%      60%      79%      95%      80%      71%      59%      60%      64%      65%      60%      65%      59%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LMN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18        3        6       10        6        3        2        8        3       11        6        -        4        6        -        -        2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       2%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JOB3A Page 108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Personal connections with close friends or family members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65%      63%      69%      67%      68%      62%      51%      70%      61%      67%      68%      65%      66%      68%      67%      68%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732      358      374      450      110       98      298      271      130       25       35      207      265      224      231      130      100      184      236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35%      37%      31%      33%      32%      38%      49%      30%      39%      33%      32%      35%      34%      32%      33%      32%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JOB3B Page 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Personal connections with acquaintances or friends of friends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958      444      514      619      128      113      355      377      183       31       40      246      352      313      262      180      146      240      315      640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42%      47%      47%      43%      36%      40%      45%      53%      61%      35%      46%      44%      46%      39%      47%      46%      43%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JOB3C Page 110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Connections with people you know from a professional or work setting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797      372      426      508      111      118      381      269      115       26       44      233      326      191      272      144      120      163      238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35%      39%      39%      37%      38%      42%      32%      34%      50%      38%      44%      41%      28%      41%      38%      38%      29%      33%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JOB3D Page 111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Resources or information you found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460      284      176      251       72      120      211      130       86       29       33      168      182       77      171       69       93       63      151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27%      16%      19%      24%      38%      24%      16%      25%      56%      29%      31%      23%      11%      26%      18%      29%      11%      21%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GHI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        -        2        -        2        -        -        -        -        -        2        2        -        -        -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JOB3E Page 112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Government or private employment agencies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30%      35%      33%      26%      35%      39%      32%      10%      23%      39%      34%      31%      35%      35%      28%      37%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1460      708      752      904      193      210      661      538      210       35      103      406      484      454      461      247      207      400      462      995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68%      68%      69%      65%      67%      73%      65%      61%      68%      90%      76%      61%      66%      69%      65%      65%      71%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2        6        9        -        -        9        -        -        -        -        6        -        2        -        -        -        2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JOB3F Page 113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Ads in print publications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1449      744      705      929      155      209      636      558      204       38       84      346      483      523      428      248      226      420      461      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71%      64%      71%      52%      67%      71%      67%      59%      73%      74%      65%      60%      76%      64%      65%      71%      75%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4        -        4        -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JOB3G Page 114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 Job fairs, conferences, or other events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29%      27%      36%      22%      30%      26%      26%      23%      39%      25%      30%      26%      33%      31%      23%      20%      24%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1551      765      786      953      184      246      625      614      254       40       70      397      559      513      440      264      244      447      552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73%      71%      73%      62%      78%      69%      74%      74%      77%      61%      74%      70%      74%      66%      69%      77%      80%      76%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6        -        2        4        -        4        -        2        -        -        4        2        -        6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JOB3H Page 115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 Some other resource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(SPECIFY)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11%      17%       5%       9%      11%      13%      12%      13%       6%      11%      14%      13%       3%       6%      16%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L        P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1853      915      938     1113      240      284      793      715      289       41       91      499      689      563      571      354      291      463      634     1216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87%      85%      85%      81%      91%      88%      86%      84%      79%      80%      93%      86%      82%      86%      93%      92%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20       39       36        7       12       17       27       10        4        3        3       21       32        8       14        6       10       10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3%       2%       4%       2%       3%       3%       9%       3%       *%       3%       5%       1%       4%       2%       2%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JOB3SUM Page 116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(d)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66%      66%      66%      65%      63%      69%      67%      68%      62%      51%      70%      61%      67%      68%      65%      66%      68%      67%      68%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close friends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LM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publications (f)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32%      32%      31%      30%      35%      33%      26%      35%      39%      32%      10%      23%      39%      34%      31%      35%      35%      28%      37%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agencies (e)                                                                               G        G                                  KL       KL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JOB3SUM Page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a,b,c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fairs,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28%      26%      29%      27%      36%      22%      30%      26%      26%      23%      39%      25%      30%      26%      33%      31%      23%      20%      24%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events (g)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 haven’t already         11%      11%      11%      11%      17%       5%       9%      11%      13%      12%      13%       6%      11%      14%      13%       3%       6%      16%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mentioned (h)                                                   F                                                                                L        P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JOB4 Page 118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728      271      458      514       78       75      308      289      121        4       51      160      269      249      246      133       76      204      250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34%      26%      42%      39%      26%      24%      34%      35%      35%       8%      45%      30%      34%      36%      37%      35%      24%      36%      34%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B       EF                          J        J        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434      257      177      244       48      103      243      141       42        9       21      156      142      107      120       82       80      109      105      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20%      25%      16%      19%      16%      33%      27%      17%      12%      17%      19%      29%      18%      16%      18%      22%      25%      19%      14%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close friends or                     C                                  DE       HI                                           MN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375      213      162      196       67       43      107      158       98        7        8       79      130      155       93       51       69      131      150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17%      20%      15%      15%      23%      14%      12%      19%      29%      14%       7%      15%      16%      23%      14%      13%      22%      23%      21%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155       63       92       80       17       35       62       75       11        5        8       33       54       60       51       38       13       35       63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7%       6%       8%       6%       6%      11%       7%       9%       3%      10%       7%       6%       7%       9%       8%      10%       4%       6%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116       67       49       68       15       25       35       66        9        4        5       23       48       40       29       25       30       15       39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5%       6%       4%       5%       5%       8%       4%       8%       3%       9%       4%       4%       6%       6%       4%       7%      10%       3%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agencies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fairs,                112       66       46       63       16       12       69       28       15        -        5       38       42       27       36       27       32        6       32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5%       6%       4%       5%       6%       4%       8%       3%       4%                4%       7%       5%       4%       5%       7%      10%       1%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events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JOB4 Page 119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80       28       52       38       26       15       33       22       20        1       11       28       30       11       28       18        9       15       38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publications               4%       3%       5%       3%       9%       5%       4%       3%       6%       3%       9%       5%       4%       2%       4%       5%       3%       3%       5%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90       47       43       62       18        -       27       41       15        7        2        5       46       34       32        4        3       35       32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6%                3%       5%       4%      13%       2%       1%       6%       5%       5%       1%       1%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JOB4            15       11        4       12        -        -        6        -        5        2        -        5        8        2        8        -        5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1%       1%       *%       1%                         1%                1%       3%                1%       1%       *%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JOB4 (VOL.)        12        5        7        7        2        3       10        -        2        -        -        3        9        -        3        2        -        7        9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1%                1%                         1%       1%                *%       1%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resource         33       19       14       19        9        3        -       14        7       12        3        6       20        4       22        -        -        4        9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3%       1%                2%       2%      24%       2%       1%       2%       1%       3%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SMJOB1 Page 120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SMJOB1. Have you ever used your smartphone as part of a job search in any way?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39%      43%      37%      56%      45%      61%      45%      22%       9%      36%      35%      44%      43%      43%      44%      43%      42%      48%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2509     1295     1215     1676      220      328      438      960      746      310      166      683      838      803      557      417      342      828      766     1715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61%      57%      63%      44%      55%      39%      55%      78%      91%      64%      65%      56%      57%      57%      56%      57%      58%      52%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SMJOB2A Page 121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Browse or research jobs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       56       49       43       13       37       39       30       34        -       18       11       30       44       32       12       16       39       28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4%       5%      14%       6%       4%      16%               20%       3%       5%       7%       7%       4%       6%       7%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SMJOB2B Page 122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Email someone about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73%      75%      75%      77%      66%      77%      73%      68%      72%      51%      68%      76%      80%      70%      76%      75%      79%      76%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446      223      222      243       64       91      158      210       63        9       45      118      155      122      125       78       65      126      169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25%      23%      34%      23%      27%      30%      28%      49%      32%      24%      20%      30%      24%      25%      21%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        3        3        -        -        -        -        3        -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SMJOB2C Page 123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Fill out an online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869      474      396      569       74      138      295      403      138       21       32      146      294      390      160      118      141      368      336      533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57%      44%      57%      27%      51%      42%      52%      66%      67%      35%      40%      46%      63%      38%      36%      53%      63%      48%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GH        G                                 KLM                          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SMJOB2D Page 124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Create a resume or cover letter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1336      621      714      786      183      201      518      618      167       22       61      245      467      554      312      239      211      476      541      795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79%      66%      75%      74%      79%      80%      71%      66%      67%      72%      90%      74%      73%      80%      81%      78%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SMJOB2E Page 125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Call a potential employer on the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87%      85%      92%      85%      91%      88%      75%      68%      72%      80%      90%      90%      86%      89%      94%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229      112      117      145       23       40       66       95       53       10       26       72       65       63       60       37       17      107       89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15%       8%      15%       9%      12%      25%      32%      28%      20%      10%      10%      14%      11%       6%      18%      13%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SMJOB2SUM Page 126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SMJOB2SUM. Thinking about some specific ways you might have used your smartphone as part of a job search, have you used a smartphone to...[INSERT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Browse or research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jobs online (a)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 a potential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employer on the           87%      86%      87%      85%      92%      85%      91%      88%      75%      68%      72%      80%      90%      90%      86%      89%      94%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someone about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you were            74%      73%      75%      75%      77%      66%      77%      73%      68%      72%      51%      68%      76%      80%      70%      76%      75%      79%      76%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applying for (b)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an online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application (c)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resume or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cover letter (d)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SMJOB3 Page 127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SMJOB3. Overall, how important is your smartphone when it comes to looking for job and career resources? Is it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important            807      373      434      417      152      142      314      377      103        8       60      172      311      262      208      156      139      251      375      432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45%      48%      42%      55%      53%      45%      48%      49%      25%      65%      47%      48%      43%      49%      47%      53%      43%      54%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important        647      302      345      378       95      101      252      306       73       11       26      150      223      243      153      129       91      215      230      417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37%      38%      38%      34%      38%      36%      39%      35%      37%      28%      41%      35%      39%      36%      39%      34%      37%      33%      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important         223      134       89      163       24       19      104       78       31       10        6       41       80       96       55       36       22      102       72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16%       9%       7%      15%      10%      15%      31%       6%      11%      12%      16%      13%      11%       9%      17%      10%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44       15       29       30        7        6       22       18        2        2        -        -       31       13        5        8       11       15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important                  3%       2%       3%       3%       3%       2%       3%       2%       1%       7%                         5%       2%       1%       2%       4%       3%       2%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3        -        -        -        -        -        -        3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Important            1454      675      779      795      247      243      567      683      175       19       86      322      534      505      361      285      230      466      605      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87%      80%      89%      91%      82%      88%      84%      62%      94%      89%      83%      82%      86%      87%      87%      79%      87%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important         267      149      118      194       31       25      126       96       33       12        6       41      111      108       61       44       33      117       89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13%      20%      11%       9%      18%      12%      16%      38%       6%      11%      17%      18%      14%      13%      13%      20%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SMJOB4A Page 128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Entering a large amount of text on your smartphone while searching for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1058      529      529      613      159      185      428      458      152       17       58      282      367      349      237      208      191      358      428      630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64%      59%      62%      57%      69%      62%      59%      73%      55%      63%      78%      57%      57%      56%      63%      73%      61%      62%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        8        7        2        -        -        7        2        -        -        -        5        3        -        -        -        8        2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1%                                  1%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SMJOB4B Page 129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Accessing job-related content because it wasn’t displaying properly on your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901      459      442      518      149      147      379      381      119       18       61      222      286      329      204      166      158      301      322      579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56%      49%      52%      54%      55%      55%      49%      57%      59%      66%      61%      44%      54%      48%      50%      60%      51%      46%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        -        7        5        -        2        -        5        2        -        -        -        7        -        -        -        -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SMJOB4C Page 130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Submitting files or supporting documents that were required for a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1061      538      522      616      164      176      433      454      151       19       62      257      369      368      264      158      191      371      414      647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65%      58%      62%      59%      65%      62%      58%      72%      63%      67%      71%      57%      60%      63%      48%      73%      63%      60%      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       10       17       17        3        -        7       14        -        1        -        5       19        4        -       10        9        1       19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2%                3%                1%       3%       1%                3%       3%       *%       3%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SMJOB4D Page 131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Saving or book marking jobs on your phone that you were interested in so you could apply to them later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1315      655      660      793      207      207      558      574      156       23       65      307      489      448      315      262      200      446      522      794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79%      73%      80%      75%      77%      80%      74%      75%      75%      70%      85%      76%      73%      75%      80%      76%      76%      75%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5        4        5        4        -        -        7        2        -        -        5        -        4        -        -        5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2%                         1%       1%                         1%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SMJOB4E Page 132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Reading the text in a job posting or application because it was not designed for a mobile device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898      485      413      524      146      149      390      388      105       10       48      236      290      322      170      171      149      334      342      556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59%      46%      53%      52%      56%      56%      50%      51%      34%      52%      65%      45%      52%      40%      52%      57%      57%      49%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       16        9        -        -        7        9        -        -        -        -       11        5        -        7        4        5       11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1%                                           2%       1%                2%       2%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2        2        2        -        -        -        -        2        -        -        -        -        2        -        -        -        4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SMJOB4SUM Page 133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SMJOB4SUM. Thinking about some problems you might have experienced while using your smartphone in a job search, have you ever experienced problems...[INSERT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job-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related content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it wasn’t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displaying properly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 your phone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Reading the text in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posting or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because                           B                                                                                         L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 was not designed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a mobile device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Entering a large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amount of text on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smartphone                                                                            I                                            L        L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while searching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job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Submitting files or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supporting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documents that were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for a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Saving or book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marking jobs on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phone that you                                                                                                                              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were interested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 you could apply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them later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SNSJOB1A Page 134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social media to look for or research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37%      33%      33%      43%      30%      43%      36%      30%      10%      26%      25%      36%      42%      37%      35%      29%      39%      38%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2604     1136     1469     1704      238      418      650     1048      555      315      198      785      852      759      660      448      384      743      841     1747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67%      57%      70%      57%      64%      70%      90%      74%      75%      64%      58%      63%      65%      71%      61%      62%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SNSJOB1B Page 135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Applied for a job that you found out about on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3148     1422     1726     2063      296      476      807     1275      684      337      217      854     1061      998      791      525      432      978     1055     2068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79%      79%      82%      71%      79%      71%      77%      86%      97%      81%      81%      79%      77%      75%      76%      80%      80%      78%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SNSJOB1C Page 136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Used social media to let your friends know about a job that was available at your place of employment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IJ       IJ        J                                  KL        K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2608     1180     1428     1731      194      425      683     1016      564      303      217      727      798      855      666      398      383      774      828     1755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68%      47%      71%      60%      62%      71%      87%      81%      69%      60%      66%      63%      58%      71%      64%      61%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GHI       MN        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        -        3        -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1        2        -        -        1        -        -        1        -        -        -        -        1        -        1        -        2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SNSJOB1SUM Page 137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SNSJOB1SUM. Thinking about social media sites like Facebook, Twitter or LinkedIn… Have you ever...[INSERT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look for or            35%      37%      33%      33%      43%      30%      43%      36%      30%      10%      26%      25%      36%      42%      37%      35%      29%      39%      38%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research a job (a)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let your friends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know about a job                                               DF                IJ       IJ        J                                  KL        K                 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was available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at your place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Applied for a job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found out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about on social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SNSJOB2A Page 138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Helped you get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508      289      218      233       75       95      179      222       89       10       34      116      163      189      172       92       65      162      171      336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9%      18%      16%      16%      13%      11%       3%      13%      11%      12%      15%      16%      13%      12%      13%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3439     1502     1937     2276      339      504      954     1409      698      339      234      933     1164     1095      869      600      465     1035     1167     2247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83%      89%      90%      81%      84%      84%      85%      88%      97%      87%      89%      87%      84%      83%      87%      87%      85%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11       22       21        3        -        5       17        9        -        -        4       12       16        8        -        7       17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SNSJOB2B Page 139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Caused you to lose a job, or not get hired for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       36       45       34        8       15       22       51        8        -       11       26       20       23       49       13        7       12       49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1%       2%       3%       2%       3%       1%                4%       2%       1%       2%       5%       2%       1%       1%       4%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3881     1762     2119     2493      404      585     1111     1593      781      348      255     1028     1319     1262      993      679      525     1200     1296     2562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97%      98%      97%      99%      97%      97%      98%      97%      98%     100%      95%      98%      99%      97%      95%      98%      98%      99%      96%      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2       11        3        5        -        6        4        3        -        3        -        -       10        5        -        6        2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1%                         1%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1        5        -        -        -        -        -        4        -        -        -        -        4        1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JOB5A Page 140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JOB5. Now I’m going to read you some statements that might describe your current job. Would you say that...[INSERT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job involves a great deal of personal interaction with customers or clients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881      574      307      517       65      222      210      375      259       30      111      286      228      256      224      210      123      266      273      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28%      19%      22%      17%      38%      22%      23%      27%      27%      52%      29%      18%      21%      28%      30%      22%      22%      21%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LMN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11        -        2        -        9        -        9        -        -        7        -        -        4        -        -        -        2        2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1%                         3%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JOB5B Page 141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JOB5. Now I’m going to read you some statements that might describe your current job. Would you say that...[INSERT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Your job requires specialized technical knowledge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      KLM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1110      518      593      623      125      269      389      433      249       27      106      435      345      224      357      249      141      256      342      762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26%      36%      27%      32%      47%      41%      27%      26%      24%      49%      45%      28%      18%      44%      36%      25%      21%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5        -        5        6        6        3        -        -        8        6        2        -        6        -        -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2        5        -        2        -        -        2        2        -        -        -        2        2        -        2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JOB5C Page 142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JOB5. Now I’m going to read you some statements that might describe your current job. Would you say that...[INSERT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job requires creativity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957      450      508      588       70      215      368      336      227       20       67      328      364      198      262      215      145      213      292      651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22%      31%      25%      18%      37%      39%      21%      24%      19%      31%      34%      30%      16%      33%      31%      26%      17%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2        4       10        4        -        9        -        4        7        2        2        9        -        3        -        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2%       *%                1%                2%       1%       *%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        -        -        5        -        -        -        -        -        5        -        -        -        8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JOB5D Page 143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JOB5. Now I’m going to read you some statements that might describe your current job. Would you say that...[INSERT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job requires that you do the same things over and over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J                                   N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1180      721      459      763       97      164      250      545      308       47       42      229      297      607      182      156      218      526      401      769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36%      28%      33%      25%      28%      26%      34%      33%      43%      20%      24%      24%      49%      23%      23%      38%      43%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KLM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33       28        6       25        -        2       11       10        8        2        2       15        8        8        4        4        7        9       13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1%       1%       2%       1%       2%       1%       1%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4        -        4        -        -        -        -        4        -        -        4        -        2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JOB5SUM Page 144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JOB5SUM. Now I’m going to read you some statements that might describe your current job. Would you say that...[INSERT ITEMS; RANDOMIZE]? [IF R HAS MORE THAN ONE JOB: Please think about your MAIN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the one where you spend the most amount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involves a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great deal of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personal                                      B        F        F                                                              K       KL       KL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interaction with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customers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clients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creativity (c)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specialized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knowledge                  C                 F        F                          G        G        G                         KL      KLM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do the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same things over                              B                                   J                                   N        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and over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AUTO1A Page 145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employer finds someone who is willing to do your job for less money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303      196      106       89       54      133       77      124       94        1       77      110       61       55      156       49       29       49       78      217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10%       6%       4%      14%      23%       8%       8%      10%       1%      36%      11%       5%       4%      19%       7%       5%       4%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419      234      185      242       31       96       76      237       91        9       41      108      133      134       83      115       46      137      176      243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11%      10%       8%      17%       8%      15%      10%       9%      19%      11%      11%      11%      10%      17%       8%      11%      14%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605      337      268      375       73       84      148      267      164       17       29      121      216      237      142       77       90      205      220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17%      16%      16%      19%      14%      16%      17%      17%      16%      13%      12%      18%      19%      18%      11%      16%      17%      17%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5        8       11        -        2        -        8        3        -        -        -       11        2        -        -        -        6        3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10        7        2        -        2        4        -        -        7        -        4        -        -        4        5        -        -        5        2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2%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AUTO1A Page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2928     1572     1356     1985      298      343      801     1237      747      100       94      753     1027     1049      561      528      491     1037     1030     1874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78%      82%      85%      77%      59%      84%      77%      79%      90%      44%      78%      83%      84%      70%      76%      87%      84%      80%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HI                 K        K       KL                         OP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AUTO1B Page 147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 aren’t able to keep up with the technical skills required to do your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211      124       87       41       26      121       47      101       60        -       81       62       29       39      119       43       22       20       68      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6%       5%       2%       7%      21%       5%       6%       6%               38%       6%       2%       3%      15%       6%       4%       2%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253      170       83      151       12       59       72       85       79       16       13       62       76      102       55       52       23       96       80      173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5%       6%       3%      10%       8%       5%       8%      15%       6%       6%       6%       8%       7%       8%       4%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586      327      259      332       73      116      133      254      185        4       50      128      189      219      143      113       86      176      195      381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14%      19%      20%      14%      16%      20%       3%      23%      13%      15%      18%      18%      16%      15%      14%      15%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12       12        -        3        -        9        -        7        3        -        7        -        -        5        -        -        3        -        -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3%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14        7        7        3        2        7        4        3        5        -        3        7        -        -        2        7        -        5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AUTO1B Page 148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3183     1703     1481     2130      344      382      831     1412      796       94      111      840     1128     1099      630      590      518     1112     1141     2018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84%      89%      91%      90%      66%      87%      88%      84%      85%      52%      87%      91%      88%      78%      85%      92%      90%      88%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        K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AUTO1C Page 149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employer uses machines or computer programs to replace human workers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229      145       84       44       21      137       36      108       76        3       76       78       39       35      110       51       16       32       69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2%       5%      24%       4%       7%       8%       3%      35%       8%       3%       3%      14%       7%       3%       3%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158       88       70       52       22       63       52       62       44        -       21       63       40       34       65       34       18       32       64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       6%      11%       5%       4%       5%               10%       7%       3%       3%       8%       5%       3%       3%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508      254      254      290       73       84      140      220      128        9       34      109      192      173      128       96       75      144      178      324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12%      19%      15%      15%      14%      14%       8%      16%      11%      16%      14%      16%      14%      13%      12%      14%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       14        1       12        -        4        -        7        6        -        -        7        -        8        3        -        3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1%                         1%                1%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3        2        3        -        -        -        3        -        -        -        3        -        -        -        3        -        2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J        J        J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AUTO1C Page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3266     1766     1500     2218      342      374      866     1426      817      107      117      820     1154     1167      627      605      529     1160     1150     2096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89%      88%      90%      95%      89%      65%      91%      89%      87%      97%      55%      84%      94%      94%      78%      87%      93%      94%      89%      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KL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AUTO1D Page 151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overall industry is shrinking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319      207      112       94       34      153       60      150      104        2       85       93       71       68      136       67       29       51      108      202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7%       4%       9%      27%       6%       9%      11%       2%      40%      10%       6%       5%      17%      10%       5%       4%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499      272      227      297       36      129      116      233      143        3       55      133      113      198      115       89       96      157      182      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14%      14%      13%       9%      22%      12%      15%      15%       3%      26%      14%       9%      16%      14%      13%      17%      13%      14%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579      305      274      349       97       64      130      236      180       11       18      130      230      201      137      106       73      209      202      373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25%      11%      14%      15%      19%      10%       8%      13%      19%      16%      17%      15%      13%      17%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19       13        7        9        4        6        4        7        3        -        4       11        -        5       14        -        3        -        7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1%       1%       *%       *%       *%                2%       1%                *%       2%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6        2        -        2        -        -        -        4        -        -        -        -        6        1        -        -        5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AUTO1D Page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2826     1516     1310     1928      308      290      774     1216      689      105       71      734     1048      968      539      537      438     1020      987     1821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83%      80%      50%      81%      76%      73%      95%      33%      76%      85%      78%      67%      78%      77%      83%      77%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GHI                 K      KLN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AUTO1E Page 153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The company that you work for is poorly managed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402      242      160      153       40      185       92      207      103        -       96      126      101       77      187       67       52       68      146      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10%       7%      11%      32%      10%      13%      11%               45%      13%       8%       6%      23%      10%       9%       5%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571      315      256      344       59      119      174      273      113        8       56      117      168      229      148      115       84      192      213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15%      15%      21%      18%      17%      12%       7%      26%      12%      14%      18%      18%      17%      15%      16%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572      331      241      365       70       56      154      222      172       17        2      129      226      212      104      106       76      217      178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16%      18%      10%      16%      14%      18%      15%       1%      13%      18%      17%      13%      15%      13%      18%      14%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57%      55%      60%      63%      55%      37%      56%      56%      58%      78%      26%      61%      60%      58%      45%      58%      62%      61%      58%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14        -        8        -        6        -        3        6        -        4        3        3        5        4        3        3        3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2%       *%       *%       *%       *%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2        -        -        -        2        -        -        -        -        5        -        -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AUTO1E Page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21%      26%      53%      28%      30%      23%       7%      71%      25%      22%      25%      42%      26%      24%      21%      28%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2678     1438     1240     1822      283      268      688     1123      718      102       59      725      961      929      467      508      428      965      925     1729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71%      75%      78%      74%      46%      72%      70%      76%      93%      27%      75%      78%      75%      58%      73%      76%      78%      72%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AUTO1SUM1 Page 155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CONCERNED"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26%      28%      25%      21%      26%      53%      28%      30%      23%       7%      71%      25%      22%      25%      42%      26%      24%      21%      28%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poorly managed (e)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DE                 J        J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DE                                          LMN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D       DE        J        J        J               LMN       MN                        PQR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AUTO1SUM2 Page 156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AUTO1-SUM2.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CONCERNED AT ALL"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EF        F                                          GHI                 K        K        K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F        F                                            I                 K        K        K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EF        F                                           HI                 K        K        K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57%      55%      60%      63%      55%      37%      56%      56%      58%      78%      26%      61%      60%      58%      45%      58%      62%      61%      58%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poorly managed (e)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AUTO2 Page 157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probably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1317      763      554      837      157      210      385      568      325       31       44      358      513      396      335      229      222      397      465      837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36%      38%      33%      36%      41%      36%      40%      35%      34%      28%      21%      37%      42%      32%      42%      33%      39%      32%      36%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KN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exist      1605      848      757     1064      140      225      412      728      393       48       96      435      495      575      291      341      241      584      551     1051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42%      46%      46%      36%      39%      43%      45%      42%      43%      45%      45%      40%      46%      36%      49%      43%      47%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NOT         436      221      215      275       53       64       81      188      128       24       29       92      139      176       69       84       76      165      150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12%      11%      13%      12%      14%      11%       9%      12%      14%      21%      14%       9%      11%      14%       9%      12%      13%      13%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NOT       224      114      110      138       31       23       64       85       66        6       16       57       72       79       76       26       25       72       87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6%       6%       7%       6%       8%       4%       7%       5%       7%       5%       8%       6%       6%       6%       9%       4%       4%       6%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78       56       21       12        4       47       10       31       28        3       21       27       13       17       26       12        3       12       28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8%       1%       2%       3%       2%      10%       3%       1%       1%       3%       2%       *%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M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12       12        -        2        -       10        2        6        4        -        8        2        -        2        8        -        -        2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                4%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Exist                2922     1611     1311     1901      296      435      797     1296      718       78      140      793     1008      971      627      570      462      981     1017     1888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79%      82%      77%      75%      84%      81%      76%      71%      65%      82%      82%      78%      78%      82%      82%      80%      79%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        K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AUTO2 Page 158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probably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exist             660      335      325      413       84       86      145      273      193       29       45      149      212      254      145      110      101      237      238      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20%      18%      22%      15%      15%      17%      21%      26%      21%      15%      17%      20%      18%      16%      18%      19%      18%      18%</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AUTO3 Page 159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will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happen         940      486      454      540      154      135      197      292      257      180      123      240      338      232      405      127       86      203      258      682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16%      14%      13%      21%      14%      15%      14%      16%      16%      20%      13%      17%      13%      21%      12%      11%      12%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3144     1490     1654     2014      368      509      622     1028      794      635      332     1015      963      808      900      613      439      753      882     2227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49%      51%      50%      51%      55%      47%      49%      49%      57%      53%      54%      49%      46%      48%      57%      55%      46%      49%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N                                  OR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NOT happen      1560      764      796     1139      135      146      394      544      408      195       60      434      507      554      357      254      215      517      477     1070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25%      25%      28%      19%      16%      30%      26%      25%      17%      10%      23%      26%      32%      19%      24%      27%      32%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NOT            417      219      198      251       51       81       90      177      105       40       55      146      115       99      155       59       42      107      134      280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happen                     7%       7%       6%       6%       7%       9%       7%       8%       6%       4%       9%       8%       6%       6%       8%       6%       5%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180       62      119       90       16       52       12       42       56       64       45       43       44       44       65       20       13       35       44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2%       6%       1%       2%       3%       6%       7%       2%       2%       3%       3%       2%       2%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25       19        7       13        4        8        -        6       15        4       12        2        4        7        6        2        5        6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1%       *%       2%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Happen               4084     1976     2108     2555      522      643      819     1320     1051      815      455     1256     1302     1040     1305      739      525      956     1139     2909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65%      63%      72%      69%      62%      63%      64%      73%      73%      67%      66%      60%      69%      69%      66%      59%      63%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GHI        N        N        N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AUTO3 Page 160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will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happen           1977      984      993     1390      186      228      485      721      513      235      115      580      622      653      511      313      257      624      611     1350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34%      26%      24%      37%      35%      31%      21%      18%      31%      32%      37%      27%      29%      32%      38%      34%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SEX Page 161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SEX. Respondent's sex [DO NOT ASK]</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Male                     3040     3040        -     1951      364      455      698      971      826      491      282      991      914      827      850      493      443      864      811     2208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100%               48%      50%      49%      53%      46%      51%      44%      45%      53%      46%      47%      45%      46%      55%      53%      45%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OP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Female                   3227        -     3227     2097      364      476      618     1119      809      628      344      890     1058      918     1038      581      357      757      989     2200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100%      52%      50%      51%      47%      54%      49%      56%      55%      47%      54%      53%      55%      54%      45%      47%      55%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QR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AGE-4WAY Page 162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18-29                    1316      698      618      753      140      268     1316        -        -        -       88      477      511      229      477      239      157      283      260     1054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19%      19%      19%      29%     100%                                 14%      25%      26%      13%      25%      22%      20%      17%      14%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KN       KN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30-49                    2089      971     1119     1192      286      411        -     2089        -        -      269      472      642      697      563      391      285      667     1254      823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32%      35%      29%      39%      44%              100%                        43%      25%      33%      40%      30%      36%      36%      41%      70%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LM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50-64                    1635      826      809     1158      190      158        -        -     1635        -      164      523      456      489      494      227      220      480      244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29%      26%      17%                       100%               26%      28%      23%      28%      26%      21%      27%      30%      14%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AGE-6WAY Page 163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18-24                     829      422      407      453       80      180      829        -        -        -       60      335      329      103      273      154       96      192      107      721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11%      11%      19%      63%                                 10%      18%      17%       6%      14%      14%      12%      12%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KN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25-34                     987      500      487      576      124      179      487      500        -        -       92      231      348      308      338      196      136      221      475      509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14%      17%      19%      37%      24%                        15%      12%      18%      18%      18%      18%      17%      14%      26%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35-44                    1051      519      532      600      126      236        -     1051        -        -      139      231      320      354      286      182      161      330      673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16%      15%      17%      25%               50%                        22%      12%      16%      20%      15%      17%      20%      20%      37%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45-54                    1152      565      588      746      157      145        -      538      614        -      121      327      349      351      302      185      126      421      406      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22%      16%               26%      38%               19%      17%      18%      20%      16%      17%      16%      26%      23%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55-64                    1021      489      532      728      130       97        -        -     1021        -      108      347      263      300      335      140      143      265       96      904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18%      18%      10%                        62%               17%      18%      13%      17%      18%      13%      18%      16%       5%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GENAGE Page 164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Millennials (b.          1816      922      894     1029      204      359     1316      500        -        -      152      566      677      411      610      349      232      413      582     1230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1981-1997)                29%      30%      28%      25%      28%      39%     100%      24%                        24%      30%      34%      24%      32%      33%      29%      25%      32%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N       KN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 X (b. 1965-          1746      840      906     1012      231      347        -     1589      157        -      219      434      532      551      476      285      230      590      980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1980)                     28%      28%      28%      25%      32%      37%               76%      10%               35%      23%      27%      32%      25%      27%      29%      36%      54%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                          L                          L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Younger Boomers (b.      1084      555      529      780      138       96        -        -     1084        -      106      356      291      330      311      158      149      343      165      897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1955-1964)                17%      18%      16%      19%      19%      10%                        66%               17%      19%      15%      19%      16%      15%      19%      21%       9%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Older Boomers (b.         765      342      424      564       79       63        -        -      394      371       78      224      224      240      244      129       97      172       46      712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1946-1954)                12%      11%      13%      14%      11%       7%                        24%      33%      12%      12%      11%      14%      13%      12%      12%      11%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Silent generation         450      197      253      369       40       26        -        -        -      450       49      170      116      115      126       89       51       58        8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1937-1945)             7%       6%       8%       9%       6%       3%                                 40%       8%       9%       6%       7%       7%       8%       6%       4%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G.I. generation (b.       297      130      168      245       29       21        -        -        -      297       16      121       98       61      113       56       25       28        2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1936 or earlier)           5%       4%       5%       6%       4%       2%                                 27%       3%       6%       5%       3%       6%       5%       3%       2%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GENAGE Page 165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Boomers              1850      897      953     1344      217      159        -        -     1478      371      184      579      515      570      554      287      245      515      212     1609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30%      30%      33%      30%      17%                        90%      33%      29%      31%      26%      33%      29%      27%      31%      32%      12%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M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MARITAL Page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Married                  3024     1510     1514     2112      266      350      215     1160      946      652      241      799      897     1073      510      523      472     1092     1152     1856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50%      47%      52%      37%      38%      16%      56%      58%      58%      38%      42%      46%      61%      27%      49%      59%      67%      64%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Living with a             516      269      248      304       53      159      131      249      106       31      115      120      188       93      225       95       57       92      231      285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partner                    8%       9%       8%       8%       7%      17%      10%      12%       6%       3%      18%       6%      10%       5%      12%       9%       7%       6%      13%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Divorced                  518      205      313      351       81       51       23      187      195      101       16      152      212      137      213       90       64       81      116      394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10%       9%      11%       5%       2%       9%      12%       9%       3%       8%      11%       8%      11%       8%       8%       5%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        G        G                 K        K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Separated                 198       86      112       89       54       45       25       88       76        9       63       56       41       38      138       19        9       23       61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5%       2%       4%       5%       1%      10%       3%       2%       2%       7%       2%       1%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GJ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Widowed                   427      115      311      312       47       46        6       29      112      262       68      177       99       80      216       61       40       25       26      397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4%      10%       8%       7%       5%       *%       1%       7%      23%      11%       9%       5%       5%      11%       6%       5%       2%       1%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Never been married       1512      822      690      841      221      276      905      373      186       37      122      557      518      309      570      285      148      301      210     1295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27%      21%      21%      30%      30%      69%      18%      11%       3%      19%      30%      26%      18%      30%      26%      19%      19%      12%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HIJ       IJ        J                         KN        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3        6        3        4        2        2        -        3        4        2        4        -        3        5        -        -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62       30       32       36        2        1        8        4       11       23        -       17       17       11       12        1        9        2        2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1%       *%       1%       2%                1%       1%       1%       1%       *%       1%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MARITAL Page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Married/LWP          3540     1778     1762     2416      319      509      346     1409     1052      683      356      918     1085     1166      735      618      529     1185     1384     2141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56%      58%      55%      60%      44%      55%      26%      67%      64%      61%      57%      49%      55%      67%      39%      58%      66%      73%      77%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HH1 Page 168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HH1. How many adults age 18 and over currently live in your household, INCLUDING YOURSELF?</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adult                  1263      644      619      820      215      108      212      376      374      288      116      420      375      341      588      233      119      188      264      985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19%      20%      30%      12%      16%      18%      23%      26%      19%      22%      19%      20%      31%      22%      15%      12%      15%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       GH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adults                 3188     1538     1650     2161      330      428      493     1174      794      680      290      957      921     1013      793      566      482      928     1114     2062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53%      45%      46%      37%      56%      49%      61%      46%      51%      47%      58%      42%      53%      60%      57%      62%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GI        G       GI                                 KLM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adults         1748      828      920     1046      175      382      604      536      459      132      215      501      650      372      490      275      192      502      420     1312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27%      29%      26%      24%      41%      46%      26%      28%      12%      34%      27%      33%      21%      26%      26%      24%      31%      23%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J                 N        N       LN                                            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14        6        -        5        8        7        -        5        6        5        -       13        2        7        -        6        -        -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       1%       1%                1%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15       32       21        2        4        -        3        3       12        -        4       12       17        9        -        -        4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       *%                *%       *%       1%                *%       1%       1%       1%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PAR Page 169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 Are you the parent or guardian of any children under age 18 now living in your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31%      25%      29%      43%      20%      60%      15%       2%      38%      25%      29%      30%      28%      29%      28%      36%     100%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GIJ        J                LM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4408     2208     2200     2999      511      521     1054      823     1362     1090      388     1393     1396     1203     1338      757      569     1039        -     4408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56%      80%      39%      83%      97%      62%      74%      71%      69%      71%      70%      71%      64%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                 H      GHI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21       38       23        9        9        2       13       29        3        2       21       13       13       14        3        5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       1%       2%       *%       *%       1%       1%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KIDAGE1 Page 170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KIDAGE1. How many of these children are age 5 or younger?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5         902      417      485      564      108      156       45      640      199       14      101      215      271      310      199      162      120      321      902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younger                50%      51%      49%      55%      52%      39%      17%      51%      82%      56%      43%      46%      48%      59%      37%      51%      53%      55%      50%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5 or          561      227      334      311       68      147      134      379       31        8       73      158      180      151      206       97       51      178      561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31%      28%      34%      30%      33%      37%      52%      30%      13%      31%      31%      34%      32%      29%      38%      31%      23%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5 or       238      118      120      120       28       48       69      158        7        3       41       56       90       51       89       42       38       64      238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13%      15%      12%      12%      14%      12%      27%      13%       3%      12%      17%      12%      16%      10%      17%      13%      17%      11%      13%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88       38       50       29        4       49       11       73        5        -       22       39       21        6       42       14       17       15       88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5 or younger           5%       5%       5%       3%       2%      12%       4%       6%       2%                9%       8%       4%       1%       8%       4%       8%       3%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2        -        -        -        -        2        -        -        -        -        2        -        -        -        2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9        -        -        -        -        -        4        -        -        -        -        -        9        -        -        -        -        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KIDAGE2 Page 171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KIDAGE2. How many of these children are between ages 6 and 11?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6-        917      441      476      568      106      189      164      569      167       14       98      258      282      275      290      148      105      325      917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11                        51%      54%      48%      55%      51%      47%      63%      45%      69%      53%      42%      55%      50%      52%      54%      47%      47%      56%      51%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6-11          554      257      296      309       59      107       74      398       63        9       70      138      184      161      116      115       81      180      554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28%      27%      28%      32%      26%      35%      30%      30%      33%      31%      22%      36%      36%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6-11       279       89      189      139       43       80       17      246       13        3       58       59       83       79      114       45       36       61      279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11%      19%      14%      21%      20%       6%      20%       5%      12%      24%      13%      15%      15%      21%      14%      16%      10%      15%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37       10       27        6        -       23        5       31        -        -       10       12        9        5       15        2        4       15       37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6-11                   2%       1%       3%       1%                6%       2%       3%                         4%       3%       2%       1%       3%       1%       2%       3%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8        -        5        -        -        -        5        -        -        -        -        5        3        -        5        -        -        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2%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KIDAGE3 Page 172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KIDAGE3. How many of these children are between ages 12 and 17?</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12-       804      372      432      479       96      159      227      487       66       15       86      208      285      226      293      106      116      249      804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45%      46%      44%      47%      46%      40%      88%      39%      27%      58%      36%      44%      51%      43%      55%      34%      51%      43%      45%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12-17         735      310      425      399       88      173       32      560      132       11      116      190      229      197      205      164       87      215      735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39%      42%      43%      12%      45%      54%      42%      49%      41%      41%      37%      38%      52%      38%      37%      41%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12-        195       87      108      117       24       44        -      155       37        -       16       70       30       78       35       23       21      104      195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11%      11%      11%      11%      12%      11%               12%      15%                7%      15%       5%      15%       7%       7%       9%      18%      11%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56       33       23       30        -       24        -       48        9        -       19        -       18       19        2       22        2       13       56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12-17                  3%       4%       2%       3%                6%                4%       4%                8%                3%       4%       *%       7%       1%       2%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        -        -        -        -        -        -        -        -        -        3        -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EDUC2 Page 173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high            277      122      155       70       14      193       36      116       68       50      277        -        -        -      182       16        7        9       98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school (Grades 1-8         4%       4%       5%       2%       2%      21%       3%       6%       4%       4%      44%                                 10%       1%       1%       1%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no formal                                                            DE                 G                                                            PQR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350      161      189      156       65      114       52      153       96       49      350        -        -        -      219       55       16       13      139      211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incomplete (Grades         6%       5%       6%       4%       9%      12%       4%       7%       6%       4%      56%                                 12%       5%       2%       1%       8%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9-11 or Grade 12                                                D        D                GJ                                                            PQR       QR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with NO diploma)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graduate (Grade 12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with diploma or GED                  C                                            H                 H        H                                          PQR       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certificate)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college, no         1287      611      676      881      133      161      352      385      302      226        -        -     1287        -      361      295      186      299      340      939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(includes          21%      20%      21%      22%      18%      17%      27%      18%      18%      20%                        65%               19%      27%      23%      18%      19%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some community                                                                  HIJ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Two year associate        685      302      383      434      100       76      159      257      154      102        -        -      685        -      150      116      131      178      222      457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from a             11%      10%      12%      11%      14%       8%      12%      12%       9%       9%                        35%                8%      11%      16%      11%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or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Four year college         879      420      459      630       89       52      159      340      246      122        -        -        -      879      112      141      158      374      273      602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university             14%      14%      14%      16%      12%       6%      12%      16%      15%      11%                                 50%       6%      13%      20%      23%      15%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degree/Bachelor's                                      F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(e.g., BS,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BA, AB)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EDUC2 Page 174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postgraduate          68       37       30       42       12        8       11       19       17       15        -        -        -       68       29        3       10       16       32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professional            1%       1%       1%       1%       2%       1%       1%       1%       1%       1%                                  4%       2%       *%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no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postgraduate degree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Postgraduate or           797      369      428      588       61       33       59      338      227      155        -        -        -      797       60       97      108      432      223      565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13%      12%      13%      15%       8%       4%       4%      16%      14%      14%                                 46%       3%       9%      14%      27%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including                                     EF                                   G        G        G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master's,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doctorate, medical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law degree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(e.g., MA, MS, PhD,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MD, JD)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EDUC2CAT Page 175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EDUC2CAT. What is the highest level of school you have completed or the highest degree you have received? [DO NOT READ]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Collapsed education categories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H.S. graduate        2508     1273     1235     1464      327      595      566      741      687      497      627     1881        -        -     1163      419      204      317      704     1781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less                   40%      42%      38%      36%      45%      64%      43%      35%      42%      44%     100%     100%                        62%      39%      26%      20%      39%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H                 H        H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Less than H.S.        627      282      344      225       78      307       88      269      164       99      627        -        -        -      401       71       24       22      237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9%      11%       6%      11%      33%       7%      13%      10%       9%     100%                                 21%       7%       3%       1%      13%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GJ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H.S. graduate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                 H        H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Some college or      3716     1740     1976     2576      395      330      741     1339      945      620        -        -     1972     1744      712      653      592     1299     1091     2599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59%      57%      61%      64%      54%      35%      56%      64%      58%      55%                       100%     100%      38%      61%      74%      80%      61%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GIJ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college         1972      914     1058     1316      233      237      511      642      456      328        -        -     1972        -      511      411      316      477      562     1396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30%      33%      32%      32%      25%      39%      31%      28%      29%                       100%               27%      38%      40%      29%      31%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OR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College              1744      827      918     1260      162       93      229      697      489      293        -        -        -     1744      201      242      276      822      528     1203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graduate              28%      27%      28%      31%      22%      10%      17%      33%      30%      26%                                100%      11%      23%      34%      51%      29%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GJ        G        G                                                     O       OP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EDINST Page 176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EDINST. Are you enrolled in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STUDENTS         939      461      479      506      119      170      599      240       64       30       61      253      425      196      260      193      128      249      184      755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235      119      116      124       32       47      135       59       27       12       14       57       83       79       69       47       33       58       46      189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 high school, OR         29       18       11       18        4        6       28        -        1        -       23        5        -        -       11        -        -        8        -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2%       4%       4%       4%       5%                2%               37%       2%                         4%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an undergraduate       380      191      189      223       33       57      306       59       11        -        -      140      208       32       77       65       71      127       55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college or           40%      42%      39%      44%      28%      33%      51%      24%      17%                        55%      49%      16%      29%      34%      55%      51%      30%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HI                                            N        N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 graduate             162       64       98       75       27       16       84       64       12        -        -       16       29      116       37       25       22       54       42      120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at a              17%      14%      20%      15%      23%       9%      14%      27%      19%                         6%       7%      59%      14%      13%      17%      22%      23%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community            151       76       75       97       14       31      129       12       11        -        3       47       98        4       30       55       15       39       24      127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college                   16%      17%      16%      19%      12%      18%      21%       5%      17%                4%      18%      23%       2%      11%      28%      11%      16%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KN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technical,            82       50       32       17       39       22       29       53        -        -       13       20       41        7       46       12       14        4       24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trade or vocational        9%      11%       7%       3%      33%      13%       5%      22%                        21%       8%      10%       4%      18%       6%      11%       2%      13%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                                                         DF                          G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54       19       35       31        -        9        6       25       15        8        4        6       20       24       20       18        3        4       13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SPECIFY)                   6%       4%       7%       6%                5%       1%      11%      23%      26%       7%       2%       5%      12%       8%       9%       3%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22       25       30        2       15       15        8       10       14       14       12        9       12       30        7        2        4       16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2%       9%       2%       4%      15%      46%      22%       5%       2%       6%      12%       3%       2%       1%       9%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20       14       14        -       16        3       19        3        9        5        8       20        1       10       13        1       11       10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9%       1%       8%       5%      29%       8%       3%       5%       1%       4%       7%       1%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DISA Page 177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 Does any disability, handicap, or chronic disease keep you from participating fully in work, school, housework, or other activities,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1074      467      607      711      170      111       78      244      456      284      224      329      381      133      594      149       90       88      183      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18%      23%      12%       6%      12%      28%      25%      36%      17%      19%       8%      31%      14%      11%       5%      10%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       GH       GH      LMN        N        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5170     2564     2606     3328      557      814     1238     1841     1176      830      399     1549     1591     1605     1287      925      710     1526     1611     3510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84%      81%      82%      77%      87%      94%      88%      72%      74%      64%      82%      81%      92%      68%      86%      89%      94%      90%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IJ                                   K        K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1        1        1        -        1        -        -        1        1        -        -        -        2        1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20        7       13        8        -        4        -        4        1        4        4        4        -        3        5        -        -        6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1%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PARTY Page 178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PARTY. In politics TODAY, do you consider yourself a Republican, Democrat, or independent?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Republican               1316      624      693     1113       42       65      241      394      349      302       66      413      440      394      265      201      175      496      342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28%       6%       7%      18%      19%      21%      27%      11%      22%      22%      23%      14%      19%      22%      31%      19%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                 1836      817     1019      978      417      281      325      584      506      399      100      535      550      637      578      337      253      466      456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24%      57%      30%      25%      28%      31%      36%      16%      28%      28%      37%      31%      31%      32%      29%      25%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GH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2245     1235     1011     1494      207      372      578      793      564      280      242      714      740      542      750      358      310      530      710     1522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31%      37%      28%      40%      44%      38%      35%      25%      39%      38%      38%      31%      40%      33%      39%      33%      39%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IJ        J        J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preference             493      203      290      270       29      109      107      198      122       61      109      151      126      101      202      110       43       74      184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8%       7%       9%       7%       4%      12%       8%       9%       7%       5%      17%       8%       6%       6%      11%      10%       5%       5%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LMN                                  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party (VOL.)         46       22       24       33        -        7        5       21       10       11        -        3       22       21        8        9        3       18       11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1%                *%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158       59       98       52       23       74       46       65       27       21       85       29       35        9       50       28        4       15       74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1%       3%       8%       3%       3%       2%       2%      13%       2%       2%       1%       3%       3%       1%       1%       4%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173       81       92      108        9       22       13       35       57       46       26       36       59       39       35       31       11       20       22      145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3%       1%       2%       1%       2%       4%       4%       4%       2%       3%       2%       2%       3%       1%       1%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PARTY/LN Page 179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Democratic Party?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Rep                  646      350      296      505       50       45      112      214      192      126       60      162      218      202      166      117      118      166      201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12%       7%       5%       9%      10%      12%      11%      10%       9%      11%      12%       9%      11%      15%      10%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Dem                  947      544      403      546      106      203      312      329      204       94       91      247      320      286      283      176      118      261      265      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12%      13%      15%      22%      24%      16%      12%       8%      15%      13%      16%      16%      15%      16%      15%      16%      15%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Rep/Lean Rep             1963      974      989     1618       92      109      353      607      541      428      126      575      658      596      431      318      293      662      543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31%      40%      13%      12%      27%      29%      33%      38%      20%      31%      33%      34%      23%      30%      37%      41%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Dem/Lean Dem             2783     1361     1422     1524      523      484      637      914      710      493      191      781      870      924      861      512      370      727      721     2028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45%      44%      38%      72%      52%      48%      44%      43%      44%      31%      42%      44%      53%      46%      48%      46%      45%      40%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IDEO Page 180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conservative         386      217      169      293       32       46       58      103      110      109       31      115      135      101      107       61       56       85       95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4%       5%       4%       5%       7%      10%       5%       6%       7%       6%       6%       6%       7%       5%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Conservative             1650      854      796     1169      171      191      232      563      453      366      165      548      564      369      492      282      221      417      483     1147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29%      24%      21%      18%      27%      28%      33%      26%      29%      29%      21%      26%      26%      28%      26%      27%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Liberal                  1110      521      589      695      118      183      318      355      257      155      102      239      380      384      290      237      127      326      280      828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18%      17%      16%      20%      24%      17%      16%      14%      16%      13%      19%      22%      15%      22%      16%      20%      16%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L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liberal              516      241      275      277       47      138      129      194      121       70       94      120      117      184      212       69       62      126      148      368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9%       7%       6%      15%      10%       9%       7%       6%      15%       6%       6%      11%      11%       6%       8%       8%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                         LM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439      165      275      249       42      115      117      167       74       69      140      153       95       45      167       78       35       39      166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5%       9%       6%       6%      12%       9%       8%       5%       6%      22%       8%       5%       3%       9%       7%       4%       2%       9%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I        I                        LMN       MN        N                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154       69       85       73       25       24       19       45       53       20       11       45       46       44       35       38        5       28       37      109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3%       3%       1%       2%       3%       2%       2%       2%       2%       2%       2%       4%       1%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IDEO Page 181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Conservative         2035     1070      965     1462      203      237      290      666      563      476      196      664      699      471      599      343      276      502      578     1431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35%      30%      36%      28%      25%      22%      32%      34%      43%      31%      35%      35%      27%      32%      32%      35%      31%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        G      GHI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Liberal              1626      762      864      972      166      320      448      549      378      224      196      359      498      568      502      307      189      452      427     1196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25%      27%      24%      23%      34%      34%      26%      23%      20%      31%      19%      25%      33%      27%      29%      24%      28%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L                 L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HISP Page 182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 Are you, yourself, of Hispanic or Latino origin or descent, such as Mexican, Puerto Rican, Cuban, or some other Latin American background?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5293     2563     2730     4046      724        -     1047     1675     1455     1034      320     1582     1723     1641     1403      898      728     1504     1388     3858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84%      85%     100%      99%               80%      80%      89%      92%      51%      84%      87%      94%      74%      84%      91%      93%      77%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10        3        -        -        -        -        -       10        3        -        7        3        3        -        -        3       10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3        4        -        -        3       13        6        -        4       10        7        3        -        -        4        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1%       1%                *%       1%       *%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BIRTH_HISP Page 183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BIRTH_HISP. Were you born in the United States, on the island of Puerto Rico, or in another country?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HISPANICS        931      455      476        -        -      931      268      411      158       76      307      287      237       93      482      176       69      102      400      521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255      134      121        -        -      255       74       96       54       25       71       77       58       46      123       48       24       35       93      160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430      186      244        -        -      430      206      127       59       32       64      156      151       57      191       93       39       70      154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41%      51%                        46%      77%      31%      37%      42%      21%      54%      64%      62%      40%      53%      58%      68%      39%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K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Puerto Rico                37       26       11        -        -       37        -       17        6       14       17        5       14        1       22        4        -        1       10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6%       2%                         4%                4%       4%      19%       6%       2%       6%       1%       5%       2%                1%       3%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Another country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53%      46%                        49%      23%      64%      59%      39%      73%      43%      30%      37%      55%      45%      42%      31%      59%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G               LMN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        4        -        4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RACE Page 184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4516     2173     2342     4048        -      468      892     1381     1242      936      376     1376     1450     1307     1213      786      617     1250     1227     3257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71%      73%     100%               50%      68%      66%      76%      84%      60%      73%      74%      75%      64%      73%      77%      77%      68%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K        K        K                 O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or African-         828      408      420        -      728      100      170      323      208      121      100      284      267      171      376      153      102      123      238      582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13%      13%      13%              100%      11%      13%      15%      13%      11%      16%      15%      14%      10%      20%      14%      13%       8%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or Pacific          247      113      133        -        -       12       96       95       29       19        4       45       84      114       38       51       33      100       70      176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Islander                   4%       4%       4%                         1%       7%       5%       2%       2%       1%       2%       4%       7%       2%       5%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K      KLM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Mixed race                212       94      118        -        -       61       73       78       51        9       18       58       87       47       48       44       21       50       88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7%       6%       4%       3%       1%       3%       3%       4%       3%       3%       4%       3%       3%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Native American/           66       41       25        -        -        2        3       32       25        6        3       14       18       26       22        4       10       28       25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Indian            1%       1%       1%                         *%       *%       2%       2%       1%       *%       1%       1%       1%       1%       *%       1%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(SPECIFY)           248      135      114        -        -      248       75      120       36       16      101       77       42       23      162       27       15       24      105      144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27%       6%       6%       2%       1%      16%       4%       2%       1%       9%       3%       2%       1%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27       31        -        -       34        2       41        7        4       22       10        9       15       14        5        2       17       32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4%       *%       2%       *%       *%       4%       1%       *%       1%       1%       1%       *%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91       48       43        -        -        6        6       19       36        7        3       18       14       41       14        4        -       30       15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       1%       2%       1%       *%       1%       1%       2%       1%       *%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KM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RACETHN Page 185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HISP. Are you, yourself, of Hispanic or Latino origin or descent, such as Mexican, Puerto Rican, Cuban, or some other Latin American background? / RACE. What is your race? Are you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RACETHN2 Page 186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NATIVITY FOR HISPANICS: HISP. Are you, yourself, of Hispanic or Latino origin or descent, such as Mexican, Puerto Rican, Cuban, or some other Latin American background? / [IF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ASK:] BIRTH_HISP. Were you born in the United States, on the island of Puerto Rico, or in another country? / 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in         471      216      256        -        -      471      206      149       65       46       82      165      165       59      217       97       39       71      165      307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8%       7%       8%                        51%      16%       7%       4%       4%      13%       9%       8%       3%      12%       9%       5%       4%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outside U.S.               7%       8%       7%                        49%       5%      13%       6%       3%      36%       7%       4%       2%      14%       7%       4%       2%      13%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RACETHN3 Page 187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ASIAN BREAKOUT: HISP. Are you, yourself, of Hispanic or Latino origin or descent, such as Mexican, Puerto Rican, Cuban, or some other Latin American background? / RACE. What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non-Hispanic       235      107      128        -        -        -       96       87       26       19        -       39       84      112       34       46       33       97       68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7%       4%       2%       2%                2%       4%       6%       2%       4%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       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216      102      113        -        -        -       52       81       70       14       16       48       79       64       63       30       27       60       82      126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4%       4%       4%       1%       3%       3%       4%       4%       3%       3%       3%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INC Page 188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$10,000         609      203      406      311      118      137      178      169      166       97      188      253      112       53      609        -        -        -      175      435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7%      13%       8%      16%      15%      14%       8%      10%       9%      30%      13%       6%       3%      32%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HJ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 to under          645      339      306      305       91      206      155      192      184      110      134      285      155       69      645        -        -        -      199      439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10%      11%       9%       8%      13%      22%      12%       9%      11%      10%      21%      15%       8%       4%      34%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to under          634      307      327      361      108      140      143      202      144      139       79      225      244       79      634        -        -        -      162      465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10%      10%      10%       9%      15%      15%      11%      10%       9%      12%      13%      12%      12%       5%      34%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to under          557      239      318      340       72      107      133      191      120      105       37      198      220      101        -      557        -        -      169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9%       8%      10%       8%      10%      11%      10%       9%       7%       9%       6%      11%      11%       6%               52%                         9%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to under          517      254      263      346       60       70      105      200      107      105       34      150      192      141        -      517        -        -      145      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8%       8%       8%       9%       8%       7%       8%      10%       7%       9%       5%       8%      10%       8%               48%                         8%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to under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to under          608      289      319      432       50       50      107      237      200       63       15      103      214      276        -        -        -      608      250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10%      10%      10%      11%       7%       5%       8%      11%      12%       6%       2%       5%      11%      16%                                 38%      14%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J                                  KL      KLM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to under         573      308      264      464       36       34       81      272      151       67        -      142      163      267        -        -        -      573      202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9%      10%       8%      11%       5%       4%       6%      13%       9%       6%                8%       8%      15%                                 35%      11%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GJ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INC Page 189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or more          440      266      173      310       32       18       94      158      128       45        7       49      100      278        -        -        -      440      129      311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5%       8%       4%       2%       7%       8%       8%       4%       1%       3%       5%      16%                                 27%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K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398      165      233      260       32       72      135       76       81       97       82      138      118       57        -        -        -        -       60      331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6%       4%       8%      10%       4%       5%       9%      13%       7%       6%       3%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HI       MN        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486      225      261      341       37       29       26      107      134      170       27      157      138      147        -        -        -        -       83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8%       5%       3%       2%       5%       8%      15%       4%       8%       7%       8%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1888      850     1038      978      317      482      477      563      494      347      401      762      511      201     1888        -        -        -      535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30%      28%      32%      24%      43%      52%      36%      27%      30%      31%      64%      41%      26%      12%     100%                                 30%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$30,000-$49,999      1074      493      581      686      132      176      239      391      227      209       71      348      411      242        -     1074        -        -      314      757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16%      18%      17%      18%      19%      18%      19%      14%      19%      11%      19%      21%      14%              100%                        17%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$50,000-$74,999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$75,000 or more      1621      864      757     1206      118      102      283      667      480      175       22      294      477      822        -        -        -     1621      581     1039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11%      21%      32%      29%      16%       4%      16%      24%      47%                                100%      32%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GJ       GJ                          K       KL      KLM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QL1A Page 190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QL1A. Does anyone in your household have a working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OWN A CELL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98       36       62       74        9       12        5       12       19       59       15       35       23       23       48       20        7        9       14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       48       78       96        4       27       18       36       16       54       39       37       23       26       52       25       10       20       37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27%       7%      41%      58%      46%      15%      20%      45%      18%      19%      33%      21%      24%      33%      58%      42%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369      141      229      265       52       39       13       42       92      216       48      174       94       53      198       78       20       15       51      304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74%      74%      73%      93%      59%      42%      54%      85%      80%      55%      82%      81%      67%      79%      76%      67%      42%      58%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HHCELL Page 191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HHCELL. Cell phone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phone               5896     2899     2997     3783      675      892     1302     2047     1543      903      579     1707     1878     1691     1690      997      780     1606     1749     4103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household                 94%      95%      93%      93%      93%      96%      99%      98%      94%      81%      92%      91%      95%      97%      90%      93%      98%      99%      97%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others                370      141      230      265       52       39       13       42       92      216       48      174       94       53      198       78       20       15       51      305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7%       7%       4%       1%       2%       6%      19%       8%       9%       5%       3%      10%       7%       2%       1%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QC1 Page 192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QC1. Is there at least one telephone INSIDE your home that is currently working and is not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4384     2316     2067     2598      558      774     1153     1670     1090      387      480     1239     1391     1237     1371      748      553     1179     1400     2958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SAMPLE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1300      710      590      819      164      210      291      411      376      192      115      303      333      533      367      211      171      384      362      928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home telephone      1458      684      774      911      181      200      278      496      434      202      131      283      518      518      281      208      193      538      434     1017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30%      37%      35%      32%      26%      24%      30%      40%      52%      27%      23%      37%      42%      20%      28%      35%      46%      31%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L       KL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telephone        2913     1622     1290     1680      377      574      873     1174      656      179      349      955      867      718     1087      539      357      639      967     1931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70%      62%      65%      68%      74%      76%      70%      60%      46%      73%      77%      62%      58%      79%      72%      65%      54%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N       MN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10        3        8        -        -        3        -        -        6        -        -        6        2        3        -        3        2        -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CREGION Page 193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CENSUS REGION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Northeast                1153      586      567      746      110      153      257      338      319      218       86      347      351      363      280      149      149      376      284      864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15%      16%      20%      16%      20%      19%      14%      18%      18%      21%      15%      14%      19%      23%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Midwest                  1347      685      662     1061      151       63      309      394      382      240      115      442      449      333      417      257      181      303      336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21%      26%      21%       7%      23%      19%      23%      21%      18%      23%      23%      19%      22%      24%      23%      19%      19%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South                    2333     1155     1178     1436      404      337      424      837      605      430      291      699      679      649      773      389      284      557      741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38%      36%      35%      56%      36%      32%      40%      37%      38%      46%      37%      34%      37%      41%      36%      35%      34%      41%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West                     1433      613      820      806       63      378      326      520      329      231      136      394      493      399      419      278      185      385      438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25%      20%       9%      41%      25%      25%      20%      21%      22%      21%      25%      23%      22%      26%      23%      24%      24%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DE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USR Page 194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COMMUNITY SIZE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Urban                    2145     1111     1034     1097      433      426      551      753      498      313      288      552      649      637      754      355      244      510      600     1526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27%      60%      46%      42%      36%      30%      28%      46%      29%      33%      37%      40%      33%      31%      31%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IJ        J                        LMN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Suburban                 3056     1390     1665     2091      232      438      604     1036      818      534      247      902      968      915      764      519      393      916      839     2178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46%      52%      52%      32%      47%      46%      50%      50%      48%      39%      48%      49%      52%      40%      48%      49%      57%      47%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E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Rural                    1066      539      527      859       63       67      161      300      319      272       91      427      355      192      370      200      163      195      360      704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18%      16%      21%       9%       7%      12%      14%      20%      24%      15%      23%      18%      11%      20%      19%      20%      12%      20%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                KN        N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t xml:space="preserve">                                                                                                                                                                                    Table LANG Page 195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LANGUAGE OF INTERVIEW</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&lt;$30,000 $49,999  $74,999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English                  5846     2811     3035     4048      728      510     1275     1848     1542     1085      371     1771     1937     1730     1610     1012      787     1614     1580     4216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93%      92%      94%     100%     100%      55%      97%      88%      94%      97%      59%      94%      98%      99%      85%      94%      98%     100%      88%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       HI                 K       KL       KL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English, non-        5336     2585     2751     4048      728        -     1047     1679     1477     1043      320     1594     1735     1651     1406      898      731     1518     1400     3887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85%      85%      85%     100%     100%               80%      80%      90%      93%      51%      85%      88%      95%      74%      84%      91%      94%      78%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English,              510      226      285        -        -      510      227      170       65       42       52      177      202       78      204      115       56       95      181      329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       7%       9%                        55%      17%       8%       4%       4%       8%       9%      10%       4%      11%      11%       7%       6%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Spanish                   421      229      191        -        -      421       41      241       93       34      255      111       35       14      278       62       13        7      219      192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6%                        45%       3%      12%       6%       3%      41%       6%       2%       1%      15%       6%       2%       *%      12%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MN                        PQR       QR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D407B1"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sectPr w:rsidR="00D407B1" w:rsidRPr="00A501A8" w:rsidSect="008E4ACE">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etter Gothic">
    <w:charset w:val="00"/>
    <w:family w:val="modern"/>
    <w:pitch w:val="fixed"/>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75"/>
    <w:rsid w:val="007752D3"/>
    <w:rsid w:val="008E4ACE"/>
    <w:rsid w:val="00A501A8"/>
    <w:rsid w:val="00D407B1"/>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07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07B1"/>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07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07B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E96D1C5B.dotm</Template>
  <TotalTime>1</TotalTime>
  <Pages>108</Pages>
  <Words>147007</Words>
  <Characters>837946</Characters>
  <Application>Microsoft Office Word</Application>
  <DocSecurity>0</DocSecurity>
  <Lines>6982</Lines>
  <Paragraphs>1965</Paragraphs>
  <ScaleCrop>false</ScaleCrop>
  <Company/>
  <LinksUpToDate>false</LinksUpToDate>
  <CharactersWithSpaces>982988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Aaron Smith</cp:lastModifiedBy>
  <cp:revision>3</cp:revision>
  <dcterms:created xsi:type="dcterms:W3CDTF">2015-07-13T19:14:00Z</dcterms:created>
  <dcterms:modified xsi:type="dcterms:W3CDTF">2015-07-15T13:13:00Z</dcterms:modified>
</cp:coreProperties>
</file>